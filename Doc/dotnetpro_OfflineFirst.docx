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55C" w:rsidRDefault="004C57F8" w:rsidP="0016655C">
      <w:pPr>
        <w:pStyle w:val="dotLauftextmitEinzug"/>
        <w:ind w:firstLine="0"/>
        <w:rPr>
          <w:color w:val="000080"/>
        </w:rPr>
      </w:pPr>
      <w:bookmarkStart w:id="0" w:name="_GoBack"/>
      <w:bookmarkEnd w:id="0"/>
      <w:r>
        <w:rPr>
          <w:color w:val="000080"/>
        </w:rPr>
        <w:t>Kurzbiografie</w:t>
      </w:r>
      <w:r w:rsidR="0016655C">
        <w:rPr>
          <w:color w:val="000080"/>
        </w:rPr>
        <w:t xml:space="preserve">: </w:t>
      </w:r>
      <w:r w:rsidR="00EC7462">
        <w:rPr>
          <w:color w:val="000080"/>
        </w:rPr>
        <w:t>Jan Baer arbeitet bei der Zühlke Engineering GmbH als Senior Software Engineer im Bereich RichtClient, Web- und Mobile Anwendungen. Er ist seit über 15 Jahren in der IT als Softwareentwickler tätig.</w:t>
      </w:r>
    </w:p>
    <w:p w:rsidR="00916790" w:rsidRDefault="00916790" w:rsidP="00506D2A">
      <w:pPr>
        <w:pStyle w:val="dotLauftextmitEinzug"/>
      </w:pPr>
    </w:p>
    <w:p w:rsidR="004C57F8" w:rsidRDefault="004C57F8" w:rsidP="00506D2A">
      <w:pPr>
        <w:pStyle w:val="dotLauftextmitEinzug"/>
      </w:pPr>
    </w:p>
    <w:p w:rsidR="004C57F8" w:rsidRDefault="004C57F8" w:rsidP="00506D2A">
      <w:pPr>
        <w:pStyle w:val="dotLauftextmitEinzug"/>
      </w:pPr>
    </w:p>
    <w:p w:rsidR="00916790" w:rsidRDefault="00916790" w:rsidP="00506D2A">
      <w:pPr>
        <w:pStyle w:val="dotLauftextmitEinzug"/>
      </w:pPr>
    </w:p>
    <w:p w:rsidR="004C57F8" w:rsidRDefault="004C57F8">
      <w:pPr>
        <w:pStyle w:val="dotDachzeile"/>
      </w:pPr>
      <w:r>
        <w:t>Dachzeile: Sie enthält die Fakten. Beispiel: Bau eines RSS-Readers</w:t>
      </w:r>
    </w:p>
    <w:p w:rsidR="004C57F8" w:rsidRDefault="0016655C">
      <w:pPr>
        <w:pStyle w:val="dotHeadline44"/>
      </w:pPr>
      <w:r>
        <w:t xml:space="preserve">Einzeilige </w:t>
      </w:r>
      <w:r w:rsidR="004C57F8">
        <w:t>Headline</w:t>
      </w:r>
      <w:r>
        <w:t xml:space="preserve"> </w:t>
      </w:r>
    </w:p>
    <w:p w:rsidR="004C57F8" w:rsidRDefault="004C57F8">
      <w:pPr>
        <w:pStyle w:val="dotVorspann"/>
      </w:pPr>
      <w:r>
        <w:t xml:space="preserve">Der Vorspann </w:t>
      </w:r>
      <w:r w:rsidR="0016655C">
        <w:t xml:space="preserve">(maximal 2 Zeilen) </w:t>
      </w:r>
      <w:r>
        <w:t xml:space="preserve">holt den Leser mit einem Satz in die Thematik des Artikels und zeigt, was den Leser im Text erwartet. </w:t>
      </w:r>
    </w:p>
    <w:p w:rsidR="004C57F8" w:rsidRDefault="004C57F8">
      <w:pPr>
        <w:pStyle w:val="dotVorspann"/>
      </w:pPr>
    </w:p>
    <w:p w:rsidR="004C57F8" w:rsidRDefault="004C57F8">
      <w:pPr>
        <w:pStyle w:val="dotVorspann"/>
        <w:sectPr w:rsidR="004C57F8" w:rsidSect="00C723E3">
          <w:footerReference w:type="default" r:id="rId7"/>
          <w:pgSz w:w="11906" w:h="16838"/>
          <w:pgMar w:top="1418" w:right="1134" w:bottom="1134" w:left="1134" w:header="709" w:footer="709" w:gutter="0"/>
          <w:cols w:space="708"/>
          <w:docGrid w:linePitch="360"/>
        </w:sectPr>
      </w:pPr>
    </w:p>
    <w:p w:rsidR="004C57F8" w:rsidRDefault="004A370C">
      <w:pPr>
        <w:pStyle w:val="dotZwiti"/>
      </w:pPr>
      <w:r>
        <w:lastRenderedPageBreak/>
        <w:t>Einführung</w:t>
      </w:r>
    </w:p>
    <w:p w:rsidR="004C57F8" w:rsidRDefault="004A370C" w:rsidP="004A370C">
      <w:pPr>
        <w:pStyle w:val="dotLauftextmitEinzug"/>
      </w:pPr>
      <w:r>
        <w:t>Super! Die Idee für eine neue tolle Windows 8 App ist gefunden und somit ein wichtiger Schritt schon mal getan. Bevor Sie sich nun aber Hals über Kopf in die Entwicklung stürzen, sollte Sie noch einmal kurz überlegen, was Sie von einer App erwarten, damit Sie eine ihrer Lieblings-Apps wird. Natürlich soll sie ihren Zweck erfüllen, also genau die von Ihnen benötigen UseCases abdecken. Aber damit allein ist es nicht getan. Damit es wirklich Spaß macht mit einer App zu arbeiten, muss sie auch schnell starten, sofort reagieren, nie abstürzen, intuitiv bedienbar sein, gut aussehen, immer funktionieren, usw. Nicht ganz einfach, oder? Selbst Apps der großen Social Media Plattformen können diese Erwartungen nicht immer erfüllen und werden mit schlechten Bewertungen bestraft. Vielleicht kennen Sie das ja auch schon: Sie sitzen gerade im Zug und wollen sich die Neuigkeiten aus Ihrem Bekanntenkreis anschauen, müssen aber gefühlte Stunden warten, bis überhaupt etwas auf dem Bildschirm angezeigt wird – wenn nicht gerade noch ein Tunnel dazwischen kommt. Große Anbieter können sich so etwas vielleicht leisten, sofern Sie aber gerade erst in den Markt einsteigen wollen, muss der erste Wurf sitzen. Also verabschieden wir uns von der idealen Welt, in der wir immer online sind und Webdienste nie ausfallen und kümmern uns um die Offlinefähigkeit Ihrer Anwendung. Die Frage „Wie stelle ich eigentlich fest, ob ich offline bin?“ wird im Kasten „Offlinetypen“ behandelt.</w:t>
      </w:r>
    </w:p>
    <w:p w:rsidR="004C57F8" w:rsidRDefault="004A370C">
      <w:pPr>
        <w:pStyle w:val="dotZwiti"/>
      </w:pPr>
      <w:r>
        <w:t>Methodisches Vorgehen</w:t>
      </w:r>
    </w:p>
    <w:p w:rsidR="004A370C" w:rsidRDefault="004A370C" w:rsidP="008A07A6">
      <w:pPr>
        <w:pStyle w:val="dotLauftextmitEinzug"/>
      </w:pPr>
      <w:r>
        <w:t xml:space="preserve">Wie bei jeder guten Anwendung steht am Anfang der Entwicklung das </w:t>
      </w:r>
      <w:r>
        <w:lastRenderedPageBreak/>
        <w:t xml:space="preserve">Requirements- und Usability-Engineering. Auch im Bereich der Offlinefähigkeit sind diese Disziplinen unabdingbar. Sie sollten genau überlegen, welche UseCases offline für Ihre App überhaupt Sinn haben und was im Offline-Modus angezeigt werden soll. Können Sie entscheiden, welche Informationen offline relevant sind oder sollte die Entscheidung dem Anwender überlassen werden? Eine App, die zum Beispiel auf StackOverflow Suchen durchführt, kann offline nicht den vollen Funktionsumfang bieten. Es wäre aber vorstellbar, schon früher gefundene und evtl. markierte Diskussionen (Anwenderentscheidung) offline zu speichern und diese dem Nutzer zu präsentieren. Wahrscheinlich wären für diesen Anwendungsfall auch sehr unterschiedliche Views für den Online- und Offline-Modus notwendig, so dass auch geklärt werden muss, wann man zwischen den Modi hin und her wechselt. Kann dies automatisch geschehen? Im Zweifelsfall sollten Sie dem Anwender die Kontrolle überlassen, denn nichts nervt mehr, als wenn die App ständig automatisch ihre Views umschaltet. Sollte Ihre App für beide Modi dieselben Views verwenden, ist es dennoch wichtig über den Status der Internetverbindung zu informieren. Sie wollen natürlich wissen, ob Sie gerade über die aktuellsten oder nur ältere Daten verfügen. </w:t>
      </w:r>
      <w:r w:rsidRPr="004A370C">
        <w:t>Generell eignet sich jedoch Content, welcher wenigen Änderungen unterworfen ist, gut für die Offline-Verwaltung.</w:t>
      </w:r>
      <w:r>
        <w:t xml:space="preserve"> </w:t>
      </w:r>
    </w:p>
    <w:p w:rsidR="004A370C" w:rsidRDefault="004A370C" w:rsidP="008A07A6">
      <w:pPr>
        <w:pStyle w:val="dotLauftext"/>
      </w:pPr>
      <w:r>
        <w:t xml:space="preserve">Als weiteres Beispiel – auch für den Lernprozess den man bei der Entwicklung einer guten App durläuft – soll hier die Xing-App für Windows Phone 7 herangezogen werden. Der erste Entwurf sah vor, dass viele Entitäten, wie Kontakte, </w:t>
      </w:r>
      <w:r>
        <w:lastRenderedPageBreak/>
        <w:t>Nachrichten oder Neuigkeiten aus dem Sozialen Netzwerk zwar offline gespeichert werden, dies aber nur für schon betrachtete Einträge. Bei internen Tests zeigte sich schnell, dass für es für die Anwender vollkommen intransparent und frustrierend war, wenn einzelne Kontakte offline zur Verfügung standen, andere aber nicht. Die Lösung war möglichst alle Entitäten offline zu speichern. Nur zu welchem Zeitpunkt muss dies geschehen? Sollten alle Kontakte geladen und gespeichert werden, wenn man das erste Mal die Kontaktübersicht öffnet? Das Ergebnis wäre eine recht lange Wartezeit, was bei dem Anwender wiederum für Unmut sorgt. Am ehesten wird die Wartezeit beim ersten Start der Anwendung akzeptiert. Jedoch auch zu diesem Zeitpunkt muss der Anwender informiert werden, was die App gerade tut. In der Xing-App gibt es dafür einen Lade-Bildschirm, welcher genau darüber informiert, was gerade geladen wird und wie weit der Prozess schon fortgeschritten ist. (Abbildung 1)</w:t>
      </w:r>
    </w:p>
    <w:p w:rsidR="004A370C" w:rsidRDefault="004A370C" w:rsidP="004A370C">
      <w:pPr>
        <w:pStyle w:val="dotLauftextmitEinzug"/>
      </w:pPr>
    </w:p>
    <w:p w:rsidR="004A370C" w:rsidRPr="004A370C" w:rsidRDefault="004A370C" w:rsidP="008A07A6">
      <w:pPr>
        <w:pStyle w:val="dotLauftext"/>
      </w:pPr>
      <w:r>
        <w:t xml:space="preserve">Sind erst einmal alle Daten geladen, ergibt sich ein weiterer Vorteil dieser Vorgehensweise. Beim zweiten Start der Anwendung sind die meisten Daten schon lokal abgelegt und können sehr schnell zugegriffen werden. Die Anwendung startet bedeutend schneller und kann sofort Inhalte anzeigen. Gleichzeitig kann asynchron online nach den neuesten Daten gesucht werden, welche nachträglich den Anwender präsentiert werden. </w:t>
      </w:r>
      <w:r w:rsidRPr="004A370C">
        <w:t>Die Architektur dieses „OfflineFirst“-Ansatzes wird im nächsten Abschnitt genauer erläutert.</w:t>
      </w:r>
    </w:p>
    <w:p w:rsidR="004A370C" w:rsidRDefault="004A370C" w:rsidP="004A370C">
      <w:pPr>
        <w:pStyle w:val="dotLauftextmitEinzug"/>
        <w:rPr>
          <w:color w:val="808080"/>
        </w:rPr>
      </w:pPr>
    </w:p>
    <w:p w:rsidR="004A370C" w:rsidRDefault="004A370C" w:rsidP="008A07A6">
      <w:pPr>
        <w:pStyle w:val="dotLauftext"/>
      </w:pPr>
      <w:r>
        <w:lastRenderedPageBreak/>
        <w:t>Als Hilfestellung für Ihre App hier noch mal die wichtigsten Frage, die Sie sich stellen sollten:</w:t>
      </w:r>
    </w:p>
    <w:p w:rsidR="004A370C" w:rsidRDefault="004A370C" w:rsidP="004A370C">
      <w:pPr>
        <w:pStyle w:val="dotLauftextmitEinzug"/>
      </w:pPr>
    </w:p>
    <w:p w:rsidR="004A370C" w:rsidRDefault="004A370C" w:rsidP="004A370C">
      <w:pPr>
        <w:pStyle w:val="dotAufzaehlung"/>
      </w:pPr>
      <w:r>
        <w:t>Was soll offline gespeichert werden? Geschieht dies automatisch oder wird Content explizit durch den Benutzer gespeichert.</w:t>
      </w:r>
    </w:p>
    <w:p w:rsidR="004A370C" w:rsidRDefault="004A370C" w:rsidP="004A370C">
      <w:pPr>
        <w:pStyle w:val="dotAufzaehlung"/>
      </w:pPr>
      <w:r>
        <w:t>Muss es unterschiedliche Views für den Online/Offline-Fall geben?</w:t>
      </w:r>
    </w:p>
    <w:p w:rsidR="004A370C" w:rsidRDefault="004A370C" w:rsidP="004A370C">
      <w:pPr>
        <w:pStyle w:val="dotAufzaehlung"/>
      </w:pPr>
      <w:r>
        <w:t>Wie zeige ich den Online-Status an?</w:t>
      </w:r>
    </w:p>
    <w:p w:rsidR="004A370C" w:rsidRDefault="004A370C" w:rsidP="004A370C">
      <w:pPr>
        <w:pStyle w:val="dotAufzaehlung"/>
      </w:pPr>
      <w:r>
        <w:t>Wie wechselt man den Online/Offline-Modus? Automatisch oder explizit durch den Benutzer?</w:t>
      </w:r>
    </w:p>
    <w:p w:rsidR="004A370C" w:rsidRDefault="004A370C" w:rsidP="004A370C">
      <w:pPr>
        <w:pStyle w:val="dotZwiti"/>
      </w:pPr>
      <w:r>
        <w:t>E</w:t>
      </w:r>
      <w:r>
        <w:t>ine mögliche OfflineFirst Architektur</w:t>
      </w:r>
    </w:p>
    <w:p w:rsidR="004A370C" w:rsidRPr="004A370C" w:rsidRDefault="004A370C" w:rsidP="004A370C">
      <w:pPr>
        <w:pStyle w:val="dotLauftextmitEinzug"/>
      </w:pPr>
    </w:p>
    <w:p w:rsidR="008A07A6" w:rsidRDefault="004A370C" w:rsidP="00EC6777">
      <w:pPr>
        <w:pStyle w:val="dotLauftextmitEinzug"/>
      </w:pPr>
      <w:r>
        <w:t>Im folgenden Abschnitt soll ein möglicher Architekturansatz für eine OfflineFirst Strategie aufgezeigt werden. Die zu dem Artikel mitgelieferte Beispielanwendung liest über einen WebService die aus der guten alten Northwind Datenbank bekannten Customer und ihre Orders ein. Die dabei verwendeten Klassen werden in Abbildung 2 abgebildet.</w:t>
      </w:r>
    </w:p>
    <w:p w:rsidR="008A07A6" w:rsidRPr="008A07A6" w:rsidRDefault="008A07A6" w:rsidP="008A07A6">
      <w:pPr>
        <w:pStyle w:val="dotLauftextmitEinzug"/>
      </w:pPr>
    </w:p>
    <w:p w:rsidR="008A07A6" w:rsidRDefault="008A07A6" w:rsidP="008A07A6">
      <w:pPr>
        <w:pStyle w:val="dotLauftext"/>
      </w:pPr>
      <w:r>
        <w:t xml:space="preserve">Die Beispielarchitektur ist nach dem für WPF Anwendungen allgemein empfohlenen MVVM Pattern umgesetzt. Die Store-Klasse übernimmt hierbei die Rolle des Models. Die  ViewModel Klasse selbst registriert sich als Observer über das von Microsoft in .NET4 eingeführt </w:t>
      </w:r>
      <w:r w:rsidRPr="008A07A6">
        <w:rPr>
          <w:smallCaps/>
        </w:rPr>
        <w:t>IObservable</w:t>
      </w:r>
      <w:r>
        <w:t xml:space="preserve"> Interface für alle neuen Daten, die vom Store gelesen werden. Dabei ist es für das ViewModel irrelevant, ob die Daten offline oder online geladen werden. Das ViewModel  bekommt alle Daten durch den Aufruf von </w:t>
      </w:r>
      <w:r w:rsidRPr="00EC6777">
        <w:rPr>
          <w:smallCaps/>
        </w:rPr>
        <w:t>IObserver.MoveNext</w:t>
      </w:r>
      <w:r>
        <w:t xml:space="preserve"> geliefert.</w:t>
      </w:r>
    </w:p>
    <w:p w:rsidR="00EC6777" w:rsidRPr="00EC6777" w:rsidRDefault="00EC6777" w:rsidP="00EC6777">
      <w:pPr>
        <w:pStyle w:val="dotLauftextmitEinzug"/>
      </w:pPr>
    </w:p>
    <w:p w:rsidR="008A07A6" w:rsidRDefault="008A07A6" w:rsidP="008A07A6">
      <w:pPr>
        <w:pStyle w:val="dotLauftext"/>
      </w:pPr>
      <w:r>
        <w:t>Die Klasse Store selbst fragt beim ersten Zugriff zuerst die möglicherweise schon offline gespeicherten Daten ab und liefert diese per Aufruf von OnNext erst einmal aus, bevor der Zugriff auf den WebApi Service erfolgt.</w:t>
      </w:r>
    </w:p>
    <w:p w:rsidR="00EC6777" w:rsidRDefault="00EC6777" w:rsidP="00EC6777">
      <w:pPr>
        <w:pStyle w:val="dotLauftext"/>
      </w:pPr>
    </w:p>
    <w:p w:rsidR="00EC6777" w:rsidRDefault="00EC6777" w:rsidP="00EC6777">
      <w:pPr>
        <w:pStyle w:val="dotLauftext"/>
      </w:pPr>
      <w:r>
        <w:t>Dabei werden für Customers und Orders ein jeweils eigener Store verwendet.</w:t>
      </w:r>
    </w:p>
    <w:p w:rsidR="00EC6777" w:rsidRPr="00EC6777" w:rsidRDefault="00EC6777" w:rsidP="00EC6777">
      <w:pPr>
        <w:pStyle w:val="dotLauftext"/>
      </w:pPr>
    </w:p>
    <w:p w:rsidR="008A07A6" w:rsidRDefault="008A07A6" w:rsidP="008A07A6">
      <w:pPr>
        <w:pStyle w:val="dotLauftext"/>
      </w:pPr>
      <w:r>
        <w:lastRenderedPageBreak/>
        <w:t>Der Benutzer sieht dadurch die zuletzt gelesenen Daten relativ schnell und muss nicht warten, bis die Daten über den möglicherweise langsamen WebService geladen werden. Wie in Abbildung 3 zu sehen ist, werden die offline geladenen Daten schon angezeigt. Dem Benutzer wird aber durch die Einblendung eines im WinRT Framework ProgressRing genannten Steuerelements suggeriert, dass Daten geladen werden.</w:t>
      </w:r>
    </w:p>
    <w:p w:rsidR="008A07A6" w:rsidRDefault="008A07A6" w:rsidP="008A07A6">
      <w:pPr>
        <w:pStyle w:val="dotZwiti"/>
      </w:pPr>
      <w:r>
        <w:t>Anwendungsdaten lokal speichern</w:t>
      </w:r>
    </w:p>
    <w:p w:rsidR="008A07A6" w:rsidRDefault="008A07A6" w:rsidP="008A07A6">
      <w:pPr>
        <w:pStyle w:val="dotLauftextmitEinzug"/>
      </w:pPr>
    </w:p>
    <w:p w:rsidR="008A07A6" w:rsidRDefault="008A07A6" w:rsidP="008A07A6">
      <w:pPr>
        <w:pStyle w:val="dotLauftextmitEinzug"/>
      </w:pPr>
      <w:r>
        <w:t>Es gilt nun zu überlegen, wann diese Daten lokal gespeichert werden sollten. Die Entscheidung kann je nach Anwendungsfall anders ausfallen. Es ist möglich die Daten sofort lokal zu persistieren, oder aber die Daten erst dann lokal zu speichern, wenn die Anwendung in den Ruhezustand geschickt oder sogar beendet wird. Windows 8 Apps unterliegen einem etwas anderen Handlings als man dies von herkömmlichen Windows Anwendungsprogrammen gewohnt ist. In dem Moment, in dem der Benutzer zwischen zwei Windows 8 Apps wechselt, wird die vorher aktive App in den Su</w:t>
      </w:r>
      <w:r>
        <w:t>s</w:t>
      </w:r>
      <w:r>
        <w:t xml:space="preserve">pended Modus geschickt. Dabei bleiben zwar alle Daten im Speicher, aber der Entwickler bekommt diesen Vorgang durch das Abonnieren des </w:t>
      </w:r>
      <w:r w:rsidRPr="008A07A6">
        <w:rPr>
          <w:smallCaps/>
        </w:rPr>
        <w:t>Application.Suspending</w:t>
      </w:r>
      <w:r>
        <w:t xml:space="preserve"> Ereignisses mit und kann entsprechend darauf reagieren. In Listing 1 wird gezeigt, wie dies in der Beispielapplikation umgesetzt ist.</w:t>
      </w:r>
    </w:p>
    <w:p w:rsidR="00EC6777" w:rsidRDefault="00EC6777" w:rsidP="00EC6777">
      <w:pPr>
        <w:pStyle w:val="dotListing"/>
        <w:rPr>
          <w:color w:val="888888"/>
          <w:highlight w:val="white"/>
        </w:rPr>
      </w:pPr>
    </w:p>
    <w:p w:rsidR="008A07A6" w:rsidRPr="00606443" w:rsidRDefault="008A07A6" w:rsidP="00EC6777">
      <w:pPr>
        <w:pStyle w:val="dotListing"/>
        <w:rPr>
          <w:color w:val="888888"/>
          <w:highlight w:val="white"/>
          <w:lang w:val="en-US"/>
        </w:rPr>
      </w:pPr>
      <w:r w:rsidRPr="00606443">
        <w:rPr>
          <w:highlight w:val="white"/>
          <w:lang w:val="en-US"/>
        </w:rPr>
        <w:t>private</w:t>
      </w:r>
      <w:r w:rsidRPr="00606443">
        <w:rPr>
          <w:color w:val="888888"/>
          <w:highlight w:val="white"/>
          <w:lang w:val="en-US"/>
        </w:rPr>
        <w:t xml:space="preserve"> </w:t>
      </w:r>
      <w:r w:rsidRPr="00606443">
        <w:rPr>
          <w:highlight w:val="white"/>
          <w:lang w:val="en-US"/>
        </w:rPr>
        <w:t>async</w:t>
      </w:r>
      <w:r w:rsidRPr="00606443">
        <w:rPr>
          <w:color w:val="888888"/>
          <w:highlight w:val="white"/>
          <w:lang w:val="en-US"/>
        </w:rPr>
        <w:t xml:space="preserve"> </w:t>
      </w:r>
      <w:r w:rsidRPr="00606443">
        <w:rPr>
          <w:highlight w:val="white"/>
          <w:lang w:val="en-US"/>
        </w:rPr>
        <w:t>void</w:t>
      </w:r>
      <w:r w:rsidRPr="00606443">
        <w:rPr>
          <w:color w:val="888888"/>
          <w:highlight w:val="white"/>
          <w:lang w:val="en-US"/>
        </w:rPr>
        <w:t xml:space="preserve"> </w:t>
      </w:r>
      <w:r w:rsidRPr="00606443">
        <w:rPr>
          <w:color w:val="444444"/>
          <w:highlight w:val="white"/>
          <w:lang w:val="en-US"/>
        </w:rPr>
        <w:t>OnSuspending</w:t>
      </w:r>
      <w:r w:rsidRPr="00606443">
        <w:rPr>
          <w:color w:val="888888"/>
          <w:highlight w:val="white"/>
          <w:lang w:val="en-US"/>
        </w:rPr>
        <w:t>(</w:t>
      </w:r>
      <w:r w:rsidRPr="00606443">
        <w:rPr>
          <w:highlight w:val="white"/>
          <w:lang w:val="en-US"/>
        </w:rPr>
        <w:t>object</w:t>
      </w:r>
      <w:r w:rsidRPr="00606443">
        <w:rPr>
          <w:color w:val="888888"/>
          <w:highlight w:val="white"/>
          <w:lang w:val="en-US"/>
        </w:rPr>
        <w:t xml:space="preserve"> </w:t>
      </w:r>
      <w:r w:rsidRPr="00606443">
        <w:rPr>
          <w:color w:val="444444"/>
          <w:highlight w:val="white"/>
          <w:lang w:val="en-US"/>
        </w:rPr>
        <w:t>sender</w:t>
      </w:r>
      <w:r w:rsidRPr="00606443">
        <w:rPr>
          <w:color w:val="888888"/>
          <w:highlight w:val="white"/>
          <w:lang w:val="en-US"/>
        </w:rPr>
        <w:t xml:space="preserve">, </w:t>
      </w:r>
      <w:r w:rsidRPr="00606443">
        <w:rPr>
          <w:color w:val="2B91AF"/>
          <w:highlight w:val="white"/>
          <w:lang w:val="en-US"/>
        </w:rPr>
        <w:t>SuspendingEventArgs</w:t>
      </w:r>
      <w:r w:rsidRPr="00606443">
        <w:rPr>
          <w:color w:val="888888"/>
          <w:highlight w:val="white"/>
          <w:lang w:val="en-US"/>
        </w:rPr>
        <w:t xml:space="preserve"> </w:t>
      </w:r>
      <w:r w:rsidRPr="00606443">
        <w:rPr>
          <w:color w:val="444444"/>
          <w:highlight w:val="white"/>
          <w:lang w:val="en-US"/>
        </w:rPr>
        <w:t>e</w:t>
      </w:r>
      <w:r w:rsidRPr="00606443">
        <w:rPr>
          <w:color w:val="888888"/>
          <w:highlight w:val="white"/>
          <w:lang w:val="en-US"/>
        </w:rPr>
        <w:t>)</w:t>
      </w:r>
    </w:p>
    <w:p w:rsidR="008A07A6" w:rsidRPr="00606443" w:rsidRDefault="008A07A6" w:rsidP="00EC6777">
      <w:pPr>
        <w:pStyle w:val="dotListing"/>
        <w:rPr>
          <w:color w:val="888888"/>
          <w:highlight w:val="white"/>
          <w:lang w:val="en-US"/>
        </w:rPr>
      </w:pPr>
      <w:r w:rsidRPr="00606443">
        <w:rPr>
          <w:color w:val="888888"/>
          <w:highlight w:val="white"/>
          <w:lang w:val="en-US"/>
        </w:rPr>
        <w:t>{</w:t>
      </w:r>
    </w:p>
    <w:p w:rsidR="008A07A6" w:rsidRPr="00606443" w:rsidRDefault="008A07A6" w:rsidP="00EC6777">
      <w:pPr>
        <w:pStyle w:val="dotListing"/>
        <w:rPr>
          <w:color w:val="888888"/>
          <w:highlight w:val="white"/>
          <w:lang w:val="en-US"/>
        </w:rPr>
      </w:pPr>
      <w:r w:rsidRPr="00606443">
        <w:rPr>
          <w:color w:val="888888"/>
          <w:highlight w:val="white"/>
          <w:lang w:val="en-US"/>
        </w:rPr>
        <w:t xml:space="preserve">            </w:t>
      </w:r>
      <w:r w:rsidRPr="00606443">
        <w:rPr>
          <w:highlight w:val="white"/>
          <w:lang w:val="en-US"/>
        </w:rPr>
        <w:t>var</w:t>
      </w:r>
      <w:r w:rsidRPr="00606443">
        <w:rPr>
          <w:color w:val="888888"/>
          <w:highlight w:val="white"/>
          <w:lang w:val="en-US"/>
        </w:rPr>
        <w:t xml:space="preserve"> </w:t>
      </w:r>
      <w:r w:rsidRPr="00606443">
        <w:rPr>
          <w:color w:val="444444"/>
          <w:highlight w:val="white"/>
          <w:lang w:val="en-US"/>
        </w:rPr>
        <w:t>deferral</w:t>
      </w:r>
      <w:r w:rsidRPr="00606443">
        <w:rPr>
          <w:color w:val="888888"/>
          <w:highlight w:val="white"/>
          <w:lang w:val="en-US"/>
        </w:rPr>
        <w:t xml:space="preserve"> </w:t>
      </w:r>
      <w:r w:rsidRPr="00606443">
        <w:rPr>
          <w:color w:val="444444"/>
          <w:highlight w:val="white"/>
          <w:lang w:val="en-US"/>
        </w:rPr>
        <w:t>=</w:t>
      </w:r>
      <w:r w:rsidRPr="00606443">
        <w:rPr>
          <w:color w:val="888888"/>
          <w:highlight w:val="white"/>
          <w:lang w:val="en-US"/>
        </w:rPr>
        <w:t xml:space="preserve"> </w:t>
      </w:r>
      <w:r w:rsidRPr="00606443">
        <w:rPr>
          <w:color w:val="444444"/>
          <w:highlight w:val="white"/>
          <w:lang w:val="en-US"/>
        </w:rPr>
        <w:t>e.SuspendingOperation.GetDeferral</w:t>
      </w:r>
      <w:r w:rsidRPr="00606443">
        <w:rPr>
          <w:color w:val="888888"/>
          <w:highlight w:val="white"/>
          <w:lang w:val="en-US"/>
        </w:rPr>
        <w:t xml:space="preserve">(); </w:t>
      </w:r>
    </w:p>
    <w:p w:rsidR="008A07A6" w:rsidRPr="00606443" w:rsidRDefault="008A07A6" w:rsidP="00EC6777">
      <w:pPr>
        <w:pStyle w:val="dotListing"/>
        <w:rPr>
          <w:color w:val="888888"/>
          <w:highlight w:val="white"/>
          <w:lang w:val="en-US"/>
        </w:rPr>
      </w:pPr>
      <w:r w:rsidRPr="00606443">
        <w:rPr>
          <w:color w:val="888888"/>
          <w:highlight w:val="white"/>
          <w:lang w:val="en-US"/>
        </w:rPr>
        <w:t xml:space="preserve">            </w:t>
      </w:r>
      <w:r w:rsidRPr="00606443">
        <w:rPr>
          <w:highlight w:val="white"/>
          <w:lang w:val="en-US"/>
        </w:rPr>
        <w:t>await</w:t>
      </w:r>
      <w:r w:rsidRPr="00606443">
        <w:rPr>
          <w:color w:val="888888"/>
          <w:highlight w:val="white"/>
          <w:lang w:val="en-US"/>
        </w:rPr>
        <w:t xml:space="preserve"> </w:t>
      </w:r>
      <w:r w:rsidRPr="00606443">
        <w:rPr>
          <w:color w:val="444444"/>
          <w:highlight w:val="white"/>
          <w:lang w:val="en-US"/>
        </w:rPr>
        <w:t>Container.Resolve&lt;</w:t>
      </w:r>
      <w:r w:rsidRPr="00606443">
        <w:rPr>
          <w:color w:val="2B91AF"/>
          <w:highlight w:val="white"/>
          <w:lang w:val="en-US"/>
        </w:rPr>
        <w:t>ApplicationStore</w:t>
      </w:r>
      <w:r w:rsidRPr="00606443">
        <w:rPr>
          <w:color w:val="444444"/>
          <w:highlight w:val="white"/>
          <w:lang w:val="en-US"/>
        </w:rPr>
        <w:t>&gt;</w:t>
      </w:r>
      <w:r w:rsidRPr="00606443">
        <w:rPr>
          <w:color w:val="888888"/>
          <w:highlight w:val="white"/>
          <w:lang w:val="en-US"/>
        </w:rPr>
        <w:t>()</w:t>
      </w:r>
      <w:r w:rsidRPr="00606443">
        <w:rPr>
          <w:color w:val="444444"/>
          <w:highlight w:val="white"/>
          <w:lang w:val="en-US"/>
        </w:rPr>
        <w:t>.SaveAsync</w:t>
      </w:r>
      <w:r w:rsidRPr="00606443">
        <w:rPr>
          <w:color w:val="888888"/>
          <w:highlight w:val="white"/>
          <w:lang w:val="en-US"/>
        </w:rPr>
        <w:t>();</w:t>
      </w:r>
    </w:p>
    <w:p w:rsidR="008A07A6" w:rsidRDefault="008A07A6" w:rsidP="00EC6777">
      <w:pPr>
        <w:pStyle w:val="dotListing"/>
        <w:rPr>
          <w:color w:val="888888"/>
          <w:highlight w:val="white"/>
        </w:rPr>
      </w:pPr>
      <w:r w:rsidRPr="00606443">
        <w:rPr>
          <w:color w:val="888888"/>
          <w:highlight w:val="white"/>
          <w:lang w:val="en-US"/>
        </w:rPr>
        <w:t xml:space="preserve">            </w:t>
      </w:r>
      <w:r>
        <w:rPr>
          <w:color w:val="444444"/>
          <w:highlight w:val="white"/>
        </w:rPr>
        <w:t>deferral.Complete</w:t>
      </w:r>
      <w:r>
        <w:rPr>
          <w:color w:val="888888"/>
          <w:highlight w:val="white"/>
        </w:rPr>
        <w:t>();</w:t>
      </w:r>
    </w:p>
    <w:p w:rsidR="008A07A6" w:rsidRDefault="008A07A6" w:rsidP="00EC6777">
      <w:pPr>
        <w:pStyle w:val="dotListing"/>
      </w:pPr>
      <w:r>
        <w:rPr>
          <w:color w:val="888888"/>
          <w:highlight w:val="white"/>
        </w:rPr>
        <w:t>}</w:t>
      </w:r>
    </w:p>
    <w:p w:rsidR="00EC6777" w:rsidRDefault="00EC6777" w:rsidP="00EC6777">
      <w:pPr>
        <w:pStyle w:val="dotLauftext"/>
      </w:pPr>
    </w:p>
    <w:p w:rsidR="008A07A6" w:rsidRDefault="008A07A6" w:rsidP="00EC6777">
      <w:pPr>
        <w:pStyle w:val="dotLauftext"/>
      </w:pPr>
      <w:r>
        <w:t xml:space="preserve">In den Projektvorlagen die Microsoft für die Erstellung von Windows 8 Applikationen mitliefert, ist dieser Eventhandler schon enthalten. Hinzugekommen ist nur die Zeile, in der </w:t>
      </w:r>
      <w:r w:rsidRPr="008A07A6">
        <w:rPr>
          <w:smallCaps/>
        </w:rPr>
        <w:t>ApplicationStore.SaveAsync</w:t>
      </w:r>
      <w:r>
        <w:t xml:space="preserve"> </w:t>
      </w:r>
      <w:r>
        <w:lastRenderedPageBreak/>
        <w:t xml:space="preserve">Methode aufgerufen wird. Wichtig zu wissen ist hier noch, die Bedeutung des </w:t>
      </w:r>
      <w:r w:rsidRPr="008A07A6">
        <w:rPr>
          <w:smallCaps/>
        </w:rPr>
        <w:t>Deferral</w:t>
      </w:r>
      <w:r>
        <w:t xml:space="preserve"> Objektes. Da jetzt die SaveAsync-Methoden, wie schon der Name suggeriert, Asynchron ausgeführt werden, wartet die Runtime normalerweise nicht, bis die Methoden wirklich ausgeführt wurden, sondern das Programm könnte unter Umständen beendet werden, bevor die Speichervorgänge durchgeführt wurden. Um dies zu verhindern, fordert man über die </w:t>
      </w:r>
      <w:r w:rsidRPr="008A07A6">
        <w:rPr>
          <w:smallCaps/>
        </w:rPr>
        <w:t>SuspendingEventArgs</w:t>
      </w:r>
      <w:r>
        <w:t xml:space="preserve"> ein </w:t>
      </w:r>
      <w:r w:rsidRPr="008A07A6">
        <w:rPr>
          <w:smallCaps/>
        </w:rPr>
        <w:t>SupendingDeferral</w:t>
      </w:r>
      <w:r>
        <w:t xml:space="preserve"> Objekt an, das man erst  nach Ausführung der beiden SaveAsync Methoden auf Complete setzt. Die WinRT Runtime weiß dadurch, dass hier erst asynchrone Methoden beendet werden müssen, bis die Applikation wirklich beendet werden kann. Unter [1] ist in der MSDN Dokumentation genauer erklärt, was bei Suspend und dem entsprechenden Gegenstück Resume zu beachten ist.</w:t>
      </w:r>
    </w:p>
    <w:p w:rsidR="008A07A6" w:rsidRDefault="008A07A6" w:rsidP="008A07A6">
      <w:pPr>
        <w:pStyle w:val="dotLauftext"/>
      </w:pPr>
      <w:r>
        <w:t>Um das Suspend Ereignis und die entsprechende Ereignisbehandlung selbst in der Entwicklungsumgebung testen zu können, reicht es nicht, im Simulator von der zu testenden App zu einer anderen zu wechseln. Visual Studio stellt hierfür über die Toolbar Debug Location die in Abbildung 4 angezeigten Befehle zur Verfügung, um die Ereignisses explizit auszulösen.</w:t>
      </w:r>
    </w:p>
    <w:p w:rsidR="008A07A6" w:rsidRDefault="008A07A6" w:rsidP="008A07A6">
      <w:pPr>
        <w:pStyle w:val="dotLauftextmitEinzug"/>
      </w:pPr>
    </w:p>
    <w:p w:rsidR="008A07A6" w:rsidRDefault="008A07A6" w:rsidP="008A07A6">
      <w:pPr>
        <w:pStyle w:val="dotLauftext"/>
      </w:pPr>
      <w:r>
        <w:t>Bevor wir uns anschauen, wo und wie wir nun die über den in der Beispielapplikation verwendeten WebService geladenen Daten speichern können sollten ein paar grundlegende Aspekte über die Möglichkeiten in Windows 8 Applikationen Daten lokal zu speichern erläutert werden.</w:t>
      </w:r>
    </w:p>
    <w:p w:rsidR="008A07A6" w:rsidRDefault="008A07A6" w:rsidP="008A07A6">
      <w:pPr>
        <w:pStyle w:val="dotLauftext"/>
      </w:pPr>
      <w:r>
        <w:t>Ähnlich wie in Silverlight oder Windows Phone Anwendungen kann man auch in Windows 8 Anwendungen seine nicht an jeder beliebigen Stelle im Dateisystem speichern oder lesen.</w:t>
      </w:r>
    </w:p>
    <w:p w:rsidR="008A07A6" w:rsidRDefault="008A07A6" w:rsidP="008A07A6">
      <w:pPr>
        <w:pStyle w:val="dotLauftext"/>
      </w:pPr>
      <w:r>
        <w:t xml:space="preserve">Windows 8 Anwendungen werden in einer Art Sandbox (App Container) ausgeführt. Jede App hat einen eigenen abgegrenzten Speicherbereich in den Anwendungsdaten des aktuellen Benutzerkontos. Das aus Silverlight als </w:t>
      </w:r>
      <w:r w:rsidRPr="008A07A6">
        <w:rPr>
          <w:smallCaps/>
        </w:rPr>
        <w:t>IsolatedStorage</w:t>
      </w:r>
      <w:r>
        <w:t xml:space="preserve"> bekannte Gegenstück nennt sich unter </w:t>
      </w:r>
      <w:r>
        <w:lastRenderedPageBreak/>
        <w:t xml:space="preserve">Windows 8 nennt sich </w:t>
      </w:r>
      <w:r w:rsidRPr="008A07A6">
        <w:rPr>
          <w:smallCaps/>
        </w:rPr>
        <w:t>LocalFolder</w:t>
      </w:r>
      <w:r>
        <w:t xml:space="preserve"> und lässt sich innerhalb einer Windows 8 Anwendung über </w:t>
      </w:r>
      <w:r w:rsidRPr="008A07A6">
        <w:rPr>
          <w:smallCaps/>
        </w:rPr>
        <w:t>ApplicationData.Current.LocalFolder</w:t>
      </w:r>
      <w:r>
        <w:t xml:space="preserve"> abfragen.</w:t>
      </w:r>
    </w:p>
    <w:p w:rsidR="008A07A6" w:rsidRDefault="008A07A6" w:rsidP="008A07A6">
      <w:pPr>
        <w:pStyle w:val="dotLauftext"/>
      </w:pPr>
      <w:r>
        <w:t>Wenn wir uns diesen Ordern abfragen, bekommen wir in der Beispielanwendung folgenden Verzeichnisnamen zurückgeliefert:</w:t>
      </w:r>
    </w:p>
    <w:p w:rsidR="008A07A6" w:rsidRPr="008A07A6" w:rsidRDefault="008A07A6" w:rsidP="008A07A6">
      <w:pPr>
        <w:pStyle w:val="dotLauftextmitEinzug"/>
      </w:pPr>
    </w:p>
    <w:p w:rsidR="008A07A6" w:rsidRPr="00E468AD" w:rsidRDefault="008A07A6" w:rsidP="008A07A6">
      <w:pPr>
        <w:pStyle w:val="dotLauftext"/>
        <w:rPr>
          <w:smallCaps/>
        </w:rPr>
      </w:pPr>
      <w:r w:rsidRPr="00E468AD">
        <w:rPr>
          <w:smallCaps/>
        </w:rPr>
        <w:t>%LocalAppData%\Packages\b65eb7cf-3185-481b-8a31-6b82b906a3fd_c3q5e7v1j0jm2\LocalState</w:t>
      </w:r>
    </w:p>
    <w:p w:rsidR="008A07A6" w:rsidRPr="008A07A6" w:rsidRDefault="008A07A6" w:rsidP="008A07A6">
      <w:pPr>
        <w:pStyle w:val="dotLauftextmitEinzug"/>
        <w:rPr>
          <w:lang w:val="en-US"/>
        </w:rPr>
      </w:pPr>
    </w:p>
    <w:p w:rsidR="008A07A6" w:rsidRDefault="008A07A6" w:rsidP="008A07A6">
      <w:pPr>
        <w:pStyle w:val="dotLauftext"/>
      </w:pPr>
      <w:r w:rsidRPr="009D12B9">
        <w:t>Die lange Zeichenkette im Verzeichnisnamen ergibt sich aus dem Package Namen, den man im Application Manifest festlegen kann</w:t>
      </w:r>
      <w:r>
        <w:t>, wie dies in der Abbildung 5 zu sehen ist.</w:t>
      </w:r>
    </w:p>
    <w:p w:rsidR="008A07A6" w:rsidRDefault="008A07A6" w:rsidP="008A07A6">
      <w:pPr>
        <w:pStyle w:val="dotLauftextmitEinzug"/>
      </w:pPr>
    </w:p>
    <w:p w:rsidR="008A07A6" w:rsidRDefault="008A07A6" w:rsidP="008A07A6">
      <w:pPr>
        <w:pStyle w:val="dotLauftext"/>
      </w:pPr>
      <w:r>
        <w:t>In diesem Verzeichnis haben wir nun die erforderlichen Lese- und natürlich auch Schreibrechte.</w:t>
      </w:r>
    </w:p>
    <w:p w:rsidR="00E468AD" w:rsidRPr="00E468AD" w:rsidRDefault="00E468AD" w:rsidP="00E468AD">
      <w:pPr>
        <w:pStyle w:val="dotLauftext"/>
      </w:pPr>
    </w:p>
    <w:p w:rsidR="008A07A6" w:rsidRPr="008A07A6" w:rsidRDefault="008A07A6" w:rsidP="008A07A6">
      <w:pPr>
        <w:pStyle w:val="dotLauftext"/>
      </w:pPr>
      <w:r>
        <w:t xml:space="preserve">In Listings 2 wird nun gezeigt, wie wir die übergebenen Daten als Xml-Datei unter zu Verwendung des </w:t>
      </w:r>
      <w:r w:rsidRPr="00C81C4E">
        <w:rPr>
          <w:smallCaps/>
        </w:rPr>
        <w:t>DataContractSerializers</w:t>
      </w:r>
      <w:r>
        <w:t xml:space="preserve"> serialisieren und speichern können. </w:t>
      </w:r>
    </w:p>
    <w:p w:rsidR="00EC6777" w:rsidRPr="00E468AD" w:rsidRDefault="00EC6777" w:rsidP="00EC6777">
      <w:pPr>
        <w:pStyle w:val="dotListing"/>
        <w:rPr>
          <w:color w:val="006699"/>
          <w:highlight w:val="white"/>
        </w:rPr>
      </w:pPr>
    </w:p>
    <w:p w:rsidR="008A07A6" w:rsidRPr="00606443" w:rsidRDefault="008A07A6" w:rsidP="00EC6777">
      <w:pPr>
        <w:pStyle w:val="dotListing"/>
        <w:rPr>
          <w:color w:val="888888"/>
          <w:highlight w:val="white"/>
          <w:lang w:val="en-US"/>
        </w:rPr>
      </w:pPr>
      <w:r w:rsidRPr="00606443">
        <w:rPr>
          <w:color w:val="006699"/>
          <w:highlight w:val="white"/>
          <w:lang w:val="en-US"/>
        </w:rPr>
        <w:t>public</w:t>
      </w:r>
      <w:r w:rsidRPr="00606443">
        <w:rPr>
          <w:color w:val="888888"/>
          <w:highlight w:val="white"/>
          <w:lang w:val="en-US"/>
        </w:rPr>
        <w:t xml:space="preserve"> </w:t>
      </w:r>
      <w:r w:rsidRPr="00606443">
        <w:rPr>
          <w:color w:val="006699"/>
          <w:highlight w:val="white"/>
          <w:lang w:val="en-US"/>
        </w:rPr>
        <w:t>async</w:t>
      </w:r>
      <w:r w:rsidRPr="00606443">
        <w:rPr>
          <w:color w:val="888888"/>
          <w:highlight w:val="white"/>
          <w:lang w:val="en-US"/>
        </w:rPr>
        <w:t xml:space="preserve"> </w:t>
      </w:r>
      <w:r w:rsidRPr="00606443">
        <w:rPr>
          <w:color w:val="2B91AF"/>
          <w:highlight w:val="white"/>
          <w:lang w:val="en-US"/>
        </w:rPr>
        <w:t>Task</w:t>
      </w:r>
      <w:r w:rsidRPr="00606443">
        <w:rPr>
          <w:color w:val="888888"/>
          <w:highlight w:val="white"/>
          <w:lang w:val="en-US"/>
        </w:rPr>
        <w:t xml:space="preserve"> </w:t>
      </w:r>
      <w:r w:rsidRPr="00606443">
        <w:rPr>
          <w:highlight w:val="white"/>
          <w:lang w:val="en-US"/>
        </w:rPr>
        <w:t>SaveAsync&lt;T&gt;</w:t>
      </w:r>
      <w:r w:rsidRPr="00606443">
        <w:rPr>
          <w:color w:val="888888"/>
          <w:highlight w:val="white"/>
          <w:lang w:val="en-US"/>
        </w:rPr>
        <w:t>(</w:t>
      </w:r>
      <w:r w:rsidRPr="00606443">
        <w:rPr>
          <w:color w:val="006699"/>
          <w:highlight w:val="white"/>
          <w:lang w:val="en-US"/>
        </w:rPr>
        <w:t>string</w:t>
      </w:r>
      <w:r w:rsidRPr="00606443">
        <w:rPr>
          <w:color w:val="888888"/>
          <w:highlight w:val="white"/>
          <w:lang w:val="en-US"/>
        </w:rPr>
        <w:t xml:space="preserve"> </w:t>
      </w:r>
      <w:r w:rsidRPr="00606443">
        <w:rPr>
          <w:highlight w:val="white"/>
          <w:lang w:val="en-US"/>
        </w:rPr>
        <w:t>key</w:t>
      </w:r>
      <w:r w:rsidRPr="00606443">
        <w:rPr>
          <w:color w:val="888888"/>
          <w:highlight w:val="white"/>
          <w:lang w:val="en-US"/>
        </w:rPr>
        <w:t xml:space="preserve">, T </w:t>
      </w:r>
      <w:r w:rsidRPr="00606443">
        <w:rPr>
          <w:highlight w:val="white"/>
          <w:lang w:val="en-US"/>
        </w:rPr>
        <w:t>objectToSerialize</w:t>
      </w:r>
      <w:r w:rsidRPr="00606443">
        <w:rPr>
          <w:color w:val="888888"/>
          <w:highlight w:val="white"/>
          <w:lang w:val="en-US"/>
        </w:rPr>
        <w:t xml:space="preserve">, </w:t>
      </w:r>
      <w:r w:rsidRPr="00606443">
        <w:rPr>
          <w:color w:val="2B91AF"/>
          <w:highlight w:val="white"/>
          <w:lang w:val="en-US"/>
        </w:rPr>
        <w:t>List</w:t>
      </w:r>
      <w:r w:rsidRPr="00606443">
        <w:rPr>
          <w:highlight w:val="white"/>
          <w:lang w:val="en-US"/>
        </w:rPr>
        <w:t>&lt;</w:t>
      </w:r>
      <w:r w:rsidRPr="00606443">
        <w:rPr>
          <w:color w:val="2B91AF"/>
          <w:highlight w:val="white"/>
          <w:lang w:val="en-US"/>
        </w:rPr>
        <w:t>Type</w:t>
      </w:r>
      <w:r w:rsidRPr="00606443">
        <w:rPr>
          <w:highlight w:val="white"/>
          <w:lang w:val="en-US"/>
        </w:rPr>
        <w:t>&gt;</w:t>
      </w:r>
      <w:r w:rsidRPr="00606443">
        <w:rPr>
          <w:color w:val="888888"/>
          <w:highlight w:val="white"/>
          <w:lang w:val="en-US"/>
        </w:rPr>
        <w:t xml:space="preserve"> </w:t>
      </w:r>
      <w:r w:rsidRPr="00606443">
        <w:rPr>
          <w:highlight w:val="white"/>
          <w:lang w:val="en-US"/>
        </w:rPr>
        <w:t>knownTypes</w:t>
      </w:r>
      <w:r w:rsidRPr="00606443">
        <w:rPr>
          <w:color w:val="888888"/>
          <w:highlight w:val="white"/>
          <w:lang w:val="en-US"/>
        </w:rPr>
        <w:t>)</w:t>
      </w:r>
    </w:p>
    <w:p w:rsidR="008A07A6" w:rsidRPr="00606443" w:rsidRDefault="008A07A6" w:rsidP="00EC6777">
      <w:pPr>
        <w:pStyle w:val="dotListing"/>
        <w:rPr>
          <w:color w:val="888888"/>
          <w:highlight w:val="white"/>
          <w:lang w:val="en-US"/>
        </w:rPr>
      </w:pPr>
      <w:r w:rsidRPr="00606443">
        <w:rPr>
          <w:color w:val="888888"/>
          <w:highlight w:val="white"/>
          <w:lang w:val="en-US"/>
        </w:rPr>
        <w:t>{</w:t>
      </w:r>
    </w:p>
    <w:p w:rsidR="008A07A6" w:rsidRPr="00606443" w:rsidRDefault="008A07A6" w:rsidP="00EC6777">
      <w:pPr>
        <w:pStyle w:val="dotListing"/>
        <w:rPr>
          <w:color w:val="888888"/>
          <w:highlight w:val="white"/>
          <w:lang w:val="en-US"/>
        </w:rPr>
      </w:pPr>
      <w:r w:rsidRPr="00606443">
        <w:rPr>
          <w:color w:val="888888"/>
          <w:highlight w:val="white"/>
          <w:lang w:val="en-US"/>
        </w:rPr>
        <w:t xml:space="preserve">            </w:t>
      </w:r>
      <w:r w:rsidRPr="00606443">
        <w:rPr>
          <w:color w:val="006699"/>
          <w:highlight w:val="white"/>
          <w:lang w:val="en-US"/>
        </w:rPr>
        <w:t>var</w:t>
      </w:r>
      <w:r w:rsidRPr="00606443">
        <w:rPr>
          <w:color w:val="888888"/>
          <w:highlight w:val="white"/>
          <w:lang w:val="en-US"/>
        </w:rPr>
        <w:t xml:space="preserve"> </w:t>
      </w:r>
      <w:r w:rsidRPr="00606443">
        <w:rPr>
          <w:highlight w:val="white"/>
          <w:lang w:val="en-US"/>
        </w:rPr>
        <w:t>localFolder</w:t>
      </w:r>
      <w:r w:rsidRPr="00606443">
        <w:rPr>
          <w:color w:val="888888"/>
          <w:highlight w:val="white"/>
          <w:lang w:val="en-US"/>
        </w:rPr>
        <w:t xml:space="preserve"> </w:t>
      </w:r>
      <w:r w:rsidRPr="00606443">
        <w:rPr>
          <w:highlight w:val="white"/>
          <w:lang w:val="en-US"/>
        </w:rPr>
        <w:t>=</w:t>
      </w:r>
      <w:r w:rsidRPr="00606443">
        <w:rPr>
          <w:color w:val="888888"/>
          <w:highlight w:val="white"/>
          <w:lang w:val="en-US"/>
        </w:rPr>
        <w:t xml:space="preserve"> </w:t>
      </w:r>
      <w:r w:rsidRPr="00606443">
        <w:rPr>
          <w:color w:val="2B91AF"/>
          <w:highlight w:val="white"/>
          <w:lang w:val="en-US"/>
        </w:rPr>
        <w:t>ApplicationData</w:t>
      </w:r>
      <w:r w:rsidRPr="00606443">
        <w:rPr>
          <w:highlight w:val="white"/>
          <w:lang w:val="en-US"/>
        </w:rPr>
        <w:t>.Current.LocalFolder</w:t>
      </w:r>
      <w:r w:rsidRPr="00606443">
        <w:rPr>
          <w:color w:val="888888"/>
          <w:highlight w:val="white"/>
          <w:lang w:val="en-US"/>
        </w:rPr>
        <w:t>;</w:t>
      </w:r>
    </w:p>
    <w:p w:rsidR="008A07A6" w:rsidRPr="00606443" w:rsidRDefault="008A07A6" w:rsidP="00EC6777">
      <w:pPr>
        <w:pStyle w:val="dotListing"/>
        <w:rPr>
          <w:color w:val="888888"/>
          <w:highlight w:val="white"/>
          <w:lang w:val="en-US"/>
        </w:rPr>
      </w:pPr>
      <w:r w:rsidRPr="00606443">
        <w:rPr>
          <w:color w:val="888888"/>
          <w:highlight w:val="white"/>
          <w:lang w:val="en-US"/>
        </w:rPr>
        <w:t xml:space="preserve">            </w:t>
      </w:r>
      <w:r w:rsidRPr="00606443">
        <w:rPr>
          <w:color w:val="2B91AF"/>
          <w:highlight w:val="white"/>
          <w:lang w:val="en-US"/>
        </w:rPr>
        <w:t>StorageFile</w:t>
      </w:r>
      <w:r w:rsidRPr="00606443">
        <w:rPr>
          <w:color w:val="888888"/>
          <w:highlight w:val="white"/>
          <w:lang w:val="en-US"/>
        </w:rPr>
        <w:t xml:space="preserve"> </w:t>
      </w:r>
      <w:r w:rsidRPr="00606443">
        <w:rPr>
          <w:highlight w:val="white"/>
          <w:lang w:val="en-US"/>
        </w:rPr>
        <w:t>file</w:t>
      </w:r>
      <w:r w:rsidRPr="00606443">
        <w:rPr>
          <w:color w:val="888888"/>
          <w:highlight w:val="white"/>
          <w:lang w:val="en-US"/>
        </w:rPr>
        <w:t xml:space="preserve"> </w:t>
      </w:r>
      <w:r w:rsidRPr="00606443">
        <w:rPr>
          <w:highlight w:val="white"/>
          <w:lang w:val="en-US"/>
        </w:rPr>
        <w:t>=</w:t>
      </w:r>
      <w:r w:rsidRPr="00606443">
        <w:rPr>
          <w:color w:val="888888"/>
          <w:highlight w:val="white"/>
          <w:lang w:val="en-US"/>
        </w:rPr>
        <w:t xml:space="preserve"> </w:t>
      </w:r>
      <w:r w:rsidRPr="00606443">
        <w:rPr>
          <w:color w:val="006699"/>
          <w:highlight w:val="white"/>
          <w:lang w:val="en-US"/>
        </w:rPr>
        <w:t>await</w:t>
      </w:r>
      <w:r w:rsidRPr="00606443">
        <w:rPr>
          <w:color w:val="888888"/>
          <w:highlight w:val="white"/>
          <w:lang w:val="en-US"/>
        </w:rPr>
        <w:t xml:space="preserve"> </w:t>
      </w:r>
      <w:r w:rsidRPr="00606443">
        <w:rPr>
          <w:highlight w:val="white"/>
          <w:lang w:val="en-US"/>
        </w:rPr>
        <w:t>localFolder.CreateFileAsync</w:t>
      </w:r>
      <w:r w:rsidRPr="00606443">
        <w:rPr>
          <w:color w:val="888888"/>
          <w:highlight w:val="white"/>
          <w:lang w:val="en-US"/>
        </w:rPr>
        <w:t>(</w:t>
      </w:r>
      <w:r w:rsidRPr="00606443">
        <w:rPr>
          <w:highlight w:val="white"/>
          <w:lang w:val="en-US"/>
        </w:rPr>
        <w:t>key</w:t>
      </w:r>
      <w:r w:rsidRPr="00606443">
        <w:rPr>
          <w:color w:val="888888"/>
          <w:highlight w:val="white"/>
          <w:lang w:val="en-US"/>
        </w:rPr>
        <w:t xml:space="preserve"> </w:t>
      </w:r>
      <w:r w:rsidRPr="00606443">
        <w:rPr>
          <w:highlight w:val="white"/>
          <w:lang w:val="en-US"/>
        </w:rPr>
        <w:t>+</w:t>
      </w:r>
      <w:r w:rsidRPr="00606443">
        <w:rPr>
          <w:color w:val="888888"/>
          <w:highlight w:val="white"/>
          <w:lang w:val="en-US"/>
        </w:rPr>
        <w:t xml:space="preserve"> </w:t>
      </w:r>
      <w:r w:rsidRPr="00606443">
        <w:rPr>
          <w:color w:val="EE0000"/>
          <w:highlight w:val="white"/>
          <w:lang w:val="en-US"/>
        </w:rPr>
        <w:t>".xml"</w:t>
      </w:r>
      <w:r w:rsidRPr="00606443">
        <w:rPr>
          <w:color w:val="888888"/>
          <w:highlight w:val="white"/>
          <w:lang w:val="en-US"/>
        </w:rPr>
        <w:t xml:space="preserve">, </w:t>
      </w:r>
      <w:r w:rsidRPr="00606443">
        <w:rPr>
          <w:color w:val="2B91AF"/>
          <w:highlight w:val="white"/>
          <w:lang w:val="en-US"/>
        </w:rPr>
        <w:t>CreationCollisionOption</w:t>
      </w:r>
      <w:r w:rsidRPr="00606443">
        <w:rPr>
          <w:highlight w:val="white"/>
          <w:lang w:val="en-US"/>
        </w:rPr>
        <w:t>.ReplaceExisting</w:t>
      </w:r>
      <w:r w:rsidRPr="00606443">
        <w:rPr>
          <w:color w:val="888888"/>
          <w:highlight w:val="white"/>
          <w:lang w:val="en-US"/>
        </w:rPr>
        <w:t>);</w:t>
      </w:r>
    </w:p>
    <w:p w:rsidR="008A07A6" w:rsidRPr="00606443" w:rsidRDefault="008A07A6" w:rsidP="00EC6777">
      <w:pPr>
        <w:pStyle w:val="dotListing"/>
        <w:rPr>
          <w:color w:val="888888"/>
          <w:highlight w:val="white"/>
          <w:lang w:val="en-US"/>
        </w:rPr>
      </w:pPr>
      <w:r w:rsidRPr="00606443">
        <w:rPr>
          <w:color w:val="888888"/>
          <w:highlight w:val="white"/>
          <w:lang w:val="en-US"/>
        </w:rPr>
        <w:t xml:space="preserve">            </w:t>
      </w:r>
      <w:r w:rsidRPr="00606443">
        <w:rPr>
          <w:color w:val="2B91AF"/>
          <w:highlight w:val="white"/>
          <w:lang w:val="en-US"/>
        </w:rPr>
        <w:t>IRandomAccessStream</w:t>
      </w:r>
      <w:r w:rsidRPr="00606443">
        <w:rPr>
          <w:color w:val="888888"/>
          <w:highlight w:val="white"/>
          <w:lang w:val="en-US"/>
        </w:rPr>
        <w:t xml:space="preserve"> </w:t>
      </w:r>
      <w:r w:rsidRPr="00606443">
        <w:rPr>
          <w:highlight w:val="white"/>
          <w:lang w:val="en-US"/>
        </w:rPr>
        <w:t>raStream</w:t>
      </w:r>
      <w:r w:rsidRPr="00606443">
        <w:rPr>
          <w:color w:val="888888"/>
          <w:highlight w:val="white"/>
          <w:lang w:val="en-US"/>
        </w:rPr>
        <w:t xml:space="preserve"> </w:t>
      </w:r>
      <w:r w:rsidRPr="00606443">
        <w:rPr>
          <w:highlight w:val="white"/>
          <w:lang w:val="en-US"/>
        </w:rPr>
        <w:t>=</w:t>
      </w:r>
      <w:r w:rsidRPr="00606443">
        <w:rPr>
          <w:color w:val="888888"/>
          <w:highlight w:val="white"/>
          <w:lang w:val="en-US"/>
        </w:rPr>
        <w:t xml:space="preserve"> </w:t>
      </w:r>
      <w:r w:rsidRPr="00606443">
        <w:rPr>
          <w:color w:val="006699"/>
          <w:highlight w:val="white"/>
          <w:lang w:val="en-US"/>
        </w:rPr>
        <w:t>await</w:t>
      </w:r>
      <w:r w:rsidRPr="00606443">
        <w:rPr>
          <w:color w:val="888888"/>
          <w:highlight w:val="white"/>
          <w:lang w:val="en-US"/>
        </w:rPr>
        <w:t xml:space="preserve"> </w:t>
      </w:r>
      <w:r w:rsidRPr="00606443">
        <w:rPr>
          <w:highlight w:val="white"/>
          <w:lang w:val="en-US"/>
        </w:rPr>
        <w:t>file.OpenAsync</w:t>
      </w:r>
      <w:r w:rsidRPr="00606443">
        <w:rPr>
          <w:color w:val="888888"/>
          <w:highlight w:val="white"/>
          <w:lang w:val="en-US"/>
        </w:rPr>
        <w:t>(</w:t>
      </w:r>
      <w:r w:rsidRPr="00606443">
        <w:rPr>
          <w:color w:val="2B91AF"/>
          <w:highlight w:val="white"/>
          <w:lang w:val="en-US"/>
        </w:rPr>
        <w:t>FileAccessMode</w:t>
      </w:r>
      <w:r w:rsidRPr="00606443">
        <w:rPr>
          <w:highlight w:val="white"/>
          <w:lang w:val="en-US"/>
        </w:rPr>
        <w:t>.ReadWrite</w:t>
      </w:r>
      <w:r w:rsidRPr="00606443">
        <w:rPr>
          <w:color w:val="888888"/>
          <w:highlight w:val="white"/>
          <w:lang w:val="en-US"/>
        </w:rPr>
        <w:t>);</w:t>
      </w:r>
    </w:p>
    <w:p w:rsidR="008A07A6" w:rsidRPr="00606443" w:rsidRDefault="008A07A6" w:rsidP="00EC6777">
      <w:pPr>
        <w:pStyle w:val="dotListing"/>
        <w:rPr>
          <w:color w:val="888888"/>
          <w:highlight w:val="white"/>
          <w:lang w:val="en-US"/>
        </w:rPr>
      </w:pPr>
    </w:p>
    <w:p w:rsidR="008A07A6" w:rsidRPr="00606443" w:rsidRDefault="008A07A6" w:rsidP="00EC6777">
      <w:pPr>
        <w:pStyle w:val="dotListing"/>
        <w:rPr>
          <w:color w:val="888888"/>
          <w:highlight w:val="white"/>
          <w:lang w:val="en-US"/>
        </w:rPr>
      </w:pPr>
      <w:r w:rsidRPr="00606443">
        <w:rPr>
          <w:color w:val="888888"/>
          <w:highlight w:val="white"/>
          <w:lang w:val="en-US"/>
        </w:rPr>
        <w:t xml:space="preserve">            </w:t>
      </w:r>
      <w:r w:rsidRPr="00606443">
        <w:rPr>
          <w:color w:val="006699"/>
          <w:highlight w:val="white"/>
          <w:lang w:val="en-US"/>
        </w:rPr>
        <w:t>using</w:t>
      </w:r>
      <w:r w:rsidRPr="00606443">
        <w:rPr>
          <w:color w:val="888888"/>
          <w:highlight w:val="white"/>
          <w:lang w:val="en-US"/>
        </w:rPr>
        <w:t xml:space="preserve"> (</w:t>
      </w:r>
      <w:r w:rsidRPr="00606443">
        <w:rPr>
          <w:color w:val="2B91AF"/>
          <w:highlight w:val="white"/>
          <w:lang w:val="en-US"/>
        </w:rPr>
        <w:t>IOutputStream</w:t>
      </w:r>
      <w:r w:rsidRPr="00606443">
        <w:rPr>
          <w:color w:val="888888"/>
          <w:highlight w:val="white"/>
          <w:lang w:val="en-US"/>
        </w:rPr>
        <w:t xml:space="preserve"> </w:t>
      </w:r>
      <w:r w:rsidRPr="00606443">
        <w:rPr>
          <w:highlight w:val="white"/>
          <w:lang w:val="en-US"/>
        </w:rPr>
        <w:t>outStream</w:t>
      </w:r>
      <w:r w:rsidRPr="00606443">
        <w:rPr>
          <w:color w:val="888888"/>
          <w:highlight w:val="white"/>
          <w:lang w:val="en-US"/>
        </w:rPr>
        <w:t xml:space="preserve"> </w:t>
      </w:r>
      <w:r w:rsidRPr="00606443">
        <w:rPr>
          <w:highlight w:val="white"/>
          <w:lang w:val="en-US"/>
        </w:rPr>
        <w:t>=</w:t>
      </w:r>
      <w:r w:rsidRPr="00606443">
        <w:rPr>
          <w:color w:val="888888"/>
          <w:highlight w:val="white"/>
          <w:lang w:val="en-US"/>
        </w:rPr>
        <w:t xml:space="preserve"> </w:t>
      </w:r>
      <w:r w:rsidRPr="00606443">
        <w:rPr>
          <w:highlight w:val="white"/>
          <w:lang w:val="en-US"/>
        </w:rPr>
        <w:t>raStream.GetOutputStreamAt</w:t>
      </w:r>
      <w:r w:rsidRPr="00606443">
        <w:rPr>
          <w:color w:val="888888"/>
          <w:highlight w:val="white"/>
          <w:lang w:val="en-US"/>
        </w:rPr>
        <w:t>(</w:t>
      </w:r>
      <w:r w:rsidRPr="00606443">
        <w:rPr>
          <w:color w:val="EE0000"/>
          <w:highlight w:val="white"/>
          <w:lang w:val="en-US"/>
        </w:rPr>
        <w:t>0</w:t>
      </w:r>
      <w:r w:rsidRPr="00606443">
        <w:rPr>
          <w:color w:val="888888"/>
          <w:highlight w:val="white"/>
          <w:lang w:val="en-US"/>
        </w:rPr>
        <w:t>))</w:t>
      </w:r>
    </w:p>
    <w:p w:rsidR="008A07A6" w:rsidRPr="00606443" w:rsidRDefault="008A07A6" w:rsidP="00EC6777">
      <w:pPr>
        <w:pStyle w:val="dotListing"/>
        <w:rPr>
          <w:color w:val="888888"/>
          <w:highlight w:val="white"/>
          <w:lang w:val="en-US"/>
        </w:rPr>
      </w:pPr>
      <w:r w:rsidRPr="00606443">
        <w:rPr>
          <w:color w:val="888888"/>
          <w:highlight w:val="white"/>
          <w:lang w:val="en-US"/>
        </w:rPr>
        <w:t xml:space="preserve">            {</w:t>
      </w:r>
    </w:p>
    <w:p w:rsidR="008A07A6" w:rsidRPr="00606443" w:rsidRDefault="008A07A6" w:rsidP="00EC6777">
      <w:pPr>
        <w:pStyle w:val="dotListing"/>
        <w:rPr>
          <w:color w:val="888888"/>
          <w:highlight w:val="white"/>
          <w:lang w:val="en-US"/>
        </w:rPr>
      </w:pPr>
      <w:r w:rsidRPr="00606443">
        <w:rPr>
          <w:color w:val="888888"/>
          <w:highlight w:val="white"/>
          <w:lang w:val="en-US"/>
        </w:rPr>
        <w:t xml:space="preserve">                </w:t>
      </w:r>
      <w:r w:rsidRPr="00606443">
        <w:rPr>
          <w:color w:val="006699"/>
          <w:highlight w:val="white"/>
          <w:lang w:val="en-US"/>
        </w:rPr>
        <w:t>var</w:t>
      </w:r>
      <w:r w:rsidRPr="00606443">
        <w:rPr>
          <w:color w:val="888888"/>
          <w:highlight w:val="white"/>
          <w:lang w:val="en-US"/>
        </w:rPr>
        <w:t xml:space="preserve"> </w:t>
      </w:r>
      <w:r w:rsidRPr="00606443">
        <w:rPr>
          <w:highlight w:val="white"/>
          <w:lang w:val="en-US"/>
        </w:rPr>
        <w:t>serializer</w:t>
      </w:r>
      <w:r w:rsidRPr="00606443">
        <w:rPr>
          <w:color w:val="888888"/>
          <w:highlight w:val="white"/>
          <w:lang w:val="en-US"/>
        </w:rPr>
        <w:t xml:space="preserve"> </w:t>
      </w:r>
      <w:r w:rsidRPr="00606443">
        <w:rPr>
          <w:highlight w:val="white"/>
          <w:lang w:val="en-US"/>
        </w:rPr>
        <w:t>=</w:t>
      </w:r>
      <w:r w:rsidRPr="00606443">
        <w:rPr>
          <w:color w:val="888888"/>
          <w:highlight w:val="white"/>
          <w:lang w:val="en-US"/>
        </w:rPr>
        <w:t xml:space="preserve"> </w:t>
      </w:r>
      <w:r w:rsidRPr="00606443">
        <w:rPr>
          <w:color w:val="006699"/>
          <w:highlight w:val="white"/>
          <w:lang w:val="en-US"/>
        </w:rPr>
        <w:t>new</w:t>
      </w:r>
      <w:r w:rsidRPr="00606443">
        <w:rPr>
          <w:color w:val="888888"/>
          <w:highlight w:val="white"/>
          <w:lang w:val="en-US"/>
        </w:rPr>
        <w:t xml:space="preserve"> </w:t>
      </w:r>
      <w:r w:rsidRPr="00606443">
        <w:rPr>
          <w:color w:val="2B91AF"/>
          <w:highlight w:val="white"/>
          <w:lang w:val="en-US"/>
        </w:rPr>
        <w:t>DataContractSerializer</w:t>
      </w:r>
      <w:r w:rsidRPr="00606443">
        <w:rPr>
          <w:color w:val="888888"/>
          <w:highlight w:val="white"/>
          <w:lang w:val="en-US"/>
        </w:rPr>
        <w:t>(</w:t>
      </w:r>
      <w:r w:rsidRPr="00606443">
        <w:rPr>
          <w:highlight w:val="white"/>
          <w:lang w:val="en-US"/>
        </w:rPr>
        <w:t>objectToSerialize.GetType</w:t>
      </w:r>
      <w:r w:rsidRPr="00606443">
        <w:rPr>
          <w:color w:val="888888"/>
          <w:highlight w:val="white"/>
          <w:lang w:val="en-US"/>
        </w:rPr>
        <w:t xml:space="preserve">(), </w:t>
      </w:r>
      <w:r w:rsidRPr="00606443">
        <w:rPr>
          <w:highlight w:val="white"/>
          <w:lang w:val="en-US"/>
        </w:rPr>
        <w:t>knownTypes</w:t>
      </w:r>
      <w:r w:rsidRPr="00606443">
        <w:rPr>
          <w:color w:val="888888"/>
          <w:highlight w:val="white"/>
          <w:lang w:val="en-US"/>
        </w:rPr>
        <w:t>);</w:t>
      </w:r>
    </w:p>
    <w:p w:rsidR="008A07A6" w:rsidRPr="00606443" w:rsidRDefault="008A07A6" w:rsidP="00EC6777">
      <w:pPr>
        <w:pStyle w:val="dotListing"/>
        <w:rPr>
          <w:color w:val="888888"/>
          <w:highlight w:val="white"/>
          <w:lang w:val="en-US"/>
        </w:rPr>
      </w:pPr>
      <w:r w:rsidRPr="00606443">
        <w:rPr>
          <w:color w:val="888888"/>
          <w:highlight w:val="white"/>
          <w:lang w:val="en-US"/>
        </w:rPr>
        <w:t xml:space="preserve">                </w:t>
      </w:r>
      <w:r w:rsidRPr="00606443">
        <w:rPr>
          <w:highlight w:val="white"/>
          <w:lang w:val="en-US"/>
        </w:rPr>
        <w:t>serializer.WriteObject</w:t>
      </w:r>
      <w:r w:rsidRPr="00606443">
        <w:rPr>
          <w:color w:val="888888"/>
          <w:highlight w:val="white"/>
          <w:lang w:val="en-US"/>
        </w:rPr>
        <w:t>(</w:t>
      </w:r>
      <w:r w:rsidRPr="00606443">
        <w:rPr>
          <w:highlight w:val="white"/>
          <w:lang w:val="en-US"/>
        </w:rPr>
        <w:t>outStream.AsStreamForWrite</w:t>
      </w:r>
      <w:r w:rsidRPr="00606443">
        <w:rPr>
          <w:color w:val="888888"/>
          <w:highlight w:val="white"/>
          <w:lang w:val="en-US"/>
        </w:rPr>
        <w:t xml:space="preserve">(), </w:t>
      </w:r>
      <w:r w:rsidRPr="00606443">
        <w:rPr>
          <w:highlight w:val="white"/>
          <w:lang w:val="en-US"/>
        </w:rPr>
        <w:t>objectToSerialize</w:t>
      </w:r>
      <w:r w:rsidRPr="00606443">
        <w:rPr>
          <w:color w:val="888888"/>
          <w:highlight w:val="white"/>
          <w:lang w:val="en-US"/>
        </w:rPr>
        <w:t>);</w:t>
      </w:r>
    </w:p>
    <w:p w:rsidR="008A07A6" w:rsidRPr="00606443" w:rsidRDefault="008A07A6" w:rsidP="00EC6777">
      <w:pPr>
        <w:pStyle w:val="dotListing"/>
        <w:rPr>
          <w:color w:val="888888"/>
          <w:highlight w:val="white"/>
          <w:lang w:val="en-US"/>
        </w:rPr>
      </w:pPr>
      <w:r w:rsidRPr="00606443">
        <w:rPr>
          <w:color w:val="888888"/>
          <w:highlight w:val="white"/>
          <w:lang w:val="en-US"/>
        </w:rPr>
        <w:t xml:space="preserve">                </w:t>
      </w:r>
      <w:r w:rsidRPr="00606443">
        <w:rPr>
          <w:color w:val="006699"/>
          <w:highlight w:val="white"/>
          <w:lang w:val="en-US"/>
        </w:rPr>
        <w:t>await</w:t>
      </w:r>
      <w:r w:rsidRPr="00606443">
        <w:rPr>
          <w:color w:val="888888"/>
          <w:highlight w:val="white"/>
          <w:lang w:val="en-US"/>
        </w:rPr>
        <w:t xml:space="preserve"> </w:t>
      </w:r>
      <w:r w:rsidRPr="00606443">
        <w:rPr>
          <w:highlight w:val="white"/>
          <w:lang w:val="en-US"/>
        </w:rPr>
        <w:t>outStream.FlushAsync</w:t>
      </w:r>
      <w:r w:rsidRPr="00606443">
        <w:rPr>
          <w:color w:val="888888"/>
          <w:highlight w:val="white"/>
          <w:lang w:val="en-US"/>
        </w:rPr>
        <w:t>();</w:t>
      </w:r>
    </w:p>
    <w:p w:rsidR="008A07A6" w:rsidRPr="00606443" w:rsidRDefault="008A07A6" w:rsidP="00EC6777">
      <w:pPr>
        <w:pStyle w:val="dotListing"/>
        <w:rPr>
          <w:color w:val="888888"/>
          <w:highlight w:val="white"/>
          <w:lang w:val="en-US"/>
        </w:rPr>
      </w:pPr>
      <w:r w:rsidRPr="00606443">
        <w:rPr>
          <w:color w:val="888888"/>
          <w:highlight w:val="white"/>
          <w:lang w:val="en-US"/>
        </w:rPr>
        <w:t xml:space="preserve">            }</w:t>
      </w:r>
    </w:p>
    <w:p w:rsidR="008A07A6" w:rsidRPr="00606443" w:rsidRDefault="008A07A6" w:rsidP="00EC6777">
      <w:pPr>
        <w:pStyle w:val="dotListing"/>
        <w:rPr>
          <w:color w:val="888888"/>
          <w:highlight w:val="white"/>
          <w:lang w:val="en-US"/>
        </w:rPr>
      </w:pPr>
      <w:r w:rsidRPr="00606443">
        <w:rPr>
          <w:color w:val="888888"/>
          <w:highlight w:val="white"/>
          <w:lang w:val="en-US"/>
        </w:rPr>
        <w:t xml:space="preserve">            </w:t>
      </w:r>
      <w:r w:rsidRPr="00606443">
        <w:rPr>
          <w:highlight w:val="white"/>
          <w:lang w:val="en-US"/>
        </w:rPr>
        <w:t>raStream.Dispose</w:t>
      </w:r>
      <w:r w:rsidRPr="00606443">
        <w:rPr>
          <w:color w:val="888888"/>
          <w:highlight w:val="white"/>
          <w:lang w:val="en-US"/>
        </w:rPr>
        <w:t>();</w:t>
      </w:r>
    </w:p>
    <w:p w:rsidR="008A07A6" w:rsidRDefault="008A07A6" w:rsidP="00EC6777">
      <w:pPr>
        <w:pStyle w:val="dotListing"/>
        <w:rPr>
          <w:color w:val="888888"/>
        </w:rPr>
      </w:pPr>
      <w:r>
        <w:rPr>
          <w:color w:val="888888"/>
          <w:highlight w:val="white"/>
        </w:rPr>
        <w:t>}</w:t>
      </w:r>
    </w:p>
    <w:p w:rsidR="00EC6777" w:rsidRDefault="00EC6777" w:rsidP="00EC6777">
      <w:pPr>
        <w:pStyle w:val="dotListing"/>
      </w:pPr>
    </w:p>
    <w:p w:rsidR="008A07A6" w:rsidRDefault="008A07A6" w:rsidP="00EC6777">
      <w:pPr>
        <w:pStyle w:val="dotLauftext"/>
      </w:pPr>
      <w:r w:rsidRPr="00EC6777">
        <w:lastRenderedPageBreak/>
        <w:t>Zu beachten ist hierbei natürlich, das die Daten als Xml-Datei unverschlüsselt und im Klartext lesbar abgespeichert werden. Obwohl das Verzeichnis für unsere Beispielanwendung explizit als Datenverzeichnis zur Verfügung gestellt wurde und andere Windows 8 Apps auf diesen Ordern nicht ohne weiteres zugreifen können, ist dieses Verzeichnis und damit die darin enthaltenen Dateien natürlich auf herkömmlichen Wege für den aktuellen Benutzer oder native Windows Programme lesbar. Sollten die Daten sicherheitskritisch oder nur nach Authentifizierung im Programm lesbar sein, sollten sie entsprechend verschlüsselt werden.</w:t>
      </w:r>
    </w:p>
    <w:p w:rsidR="00EC6777" w:rsidRPr="00EC6777" w:rsidRDefault="00EC6777" w:rsidP="00EC6777">
      <w:pPr>
        <w:pStyle w:val="dotLauftextmitEinzug"/>
      </w:pPr>
    </w:p>
    <w:p w:rsidR="008A07A6" w:rsidRPr="00EC6777" w:rsidRDefault="008A07A6" w:rsidP="00EC6777">
      <w:pPr>
        <w:pStyle w:val="dotLauftext"/>
      </w:pPr>
      <w:r w:rsidRPr="00EC6777">
        <w:t xml:space="preserve">Sollten für den Zugriff auf einen WebService spezielle Credentials erforderlich sein, so stellt die WinRT Runtime zu Lesen und Speichern dieser Credentials die Klasse PasswordCredential aus den Namensbereich </w:t>
      </w:r>
      <w:r w:rsidRPr="00EC6777">
        <w:rPr>
          <w:smallCaps/>
        </w:rPr>
        <w:t>Windows.Security.Credentials</w:t>
      </w:r>
      <w:r w:rsidRPr="00EC6777">
        <w:t xml:space="preserve"> zur Verfügung. Diese Credentials werden allerdings nicht im lokalen Anwendungsbereich gespeichert, sondern in einem eigenen Roaming-Ordner. Unter [2] ist in der MSDN Dokumentation nachzulesen, welche Möglichkeiten für Windows 8 Anwendungen zur Verfügung stehen, um UserCredentials zu speichern und zu lesen.</w:t>
      </w:r>
    </w:p>
    <w:p w:rsidR="008A07A6" w:rsidRPr="00EC6777" w:rsidRDefault="008A07A6" w:rsidP="00EC6777">
      <w:pPr>
        <w:pStyle w:val="dotLauftext"/>
      </w:pPr>
      <w:r w:rsidRPr="00EC6777">
        <w:t>Über die Roaming Ordner lassen sich im Übrigen weitere Daten abspeichern, die dann zwischen mehreren Windows 8 Geräten benutzerbezogen synchronisiert werden können. Prädestiniert für solche Daten sind anwendungsspezifische Benutzereinstellungen, die der Benutzer möglicherweise nicht auf jedem seiner Geräte nicht von neuem vornehmen möchte.</w:t>
      </w:r>
    </w:p>
    <w:p w:rsidR="008A07A6" w:rsidRDefault="008A07A6" w:rsidP="00EC6777">
      <w:pPr>
        <w:pStyle w:val="dotLauftext"/>
      </w:pPr>
      <w:r w:rsidRPr="00EC6777">
        <w:t xml:space="preserve">Der Roaming Order lässt sich über </w:t>
      </w:r>
      <w:r w:rsidRPr="00EC6777">
        <w:rPr>
          <w:smallCaps/>
        </w:rPr>
        <w:t>ApplicationData.Current.RoamingFolder</w:t>
      </w:r>
      <w:r w:rsidRPr="00EC6777">
        <w:t xml:space="preserve"> abfragen. Welche Empfehlungen Microsoft zu, Umgang mit Roaming Daten hat, ist unter [3]  nachzulesen. Ein wichtiger und zu beachtender Aspekt hierbei ist, dass die Größe des zur Synchronisation verfügenden Cloud-Speichers begrenzt ist. Diese kann über </w:t>
      </w:r>
      <w:r w:rsidRPr="00EC6777">
        <w:rPr>
          <w:smallCaps/>
        </w:rPr>
        <w:t>ApplicationData.Current.RoamingStorageQuota</w:t>
      </w:r>
      <w:r w:rsidRPr="00EC6777">
        <w:t xml:space="preserve"> abgefragt werden.</w:t>
      </w:r>
    </w:p>
    <w:p w:rsidR="00E468AD" w:rsidRDefault="00E468AD" w:rsidP="00E468AD">
      <w:pPr>
        <w:pStyle w:val="dotLauftextmitEinzug"/>
      </w:pPr>
    </w:p>
    <w:p w:rsidR="00E468AD" w:rsidRDefault="00E468AD" w:rsidP="00E468AD">
      <w:pPr>
        <w:pStyle w:val="dotZwiti"/>
      </w:pPr>
      <w:r w:rsidRPr="00E468AD">
        <w:t>Lokale Anwendungsdaten lesen</w:t>
      </w:r>
    </w:p>
    <w:p w:rsidR="00E468AD" w:rsidRDefault="00E468AD" w:rsidP="00E468AD">
      <w:pPr>
        <w:pStyle w:val="dotLauftext"/>
      </w:pPr>
      <w:r>
        <w:t>Nachdem wir nun wissen, wie wir die Anwendungsdaten lokal speichern können, sollten wir uns nun natürlich auch Gedanken machen, wann und wie wir wieder aus diese Daten zugreifen können und wie wir diese Daten mit den vom WebService abgefragten aktuelleren Daten synchronisieren können. Je nach Anwendungsfall kann hierfür eine ganz unterschiedliche Strategie erforderlich sein.</w:t>
      </w:r>
    </w:p>
    <w:p w:rsidR="00E468AD" w:rsidRPr="00A30837" w:rsidRDefault="00E468AD" w:rsidP="00E468AD">
      <w:pPr>
        <w:pStyle w:val="dotLauftext"/>
      </w:pPr>
      <w:r>
        <w:t>In unserer Beispielanwendung beschränken wir uns darauf, die im jeweiligen Store gespeicherten Daten einfach durch die vom Webservice zurückgelieferten Daten zu ersetzen.</w:t>
      </w:r>
    </w:p>
    <w:p w:rsidR="00E468AD" w:rsidRDefault="00E468AD" w:rsidP="00E468AD">
      <w:pPr>
        <w:pStyle w:val="dotLauftext"/>
      </w:pPr>
      <w:r>
        <w:t>In Listing 3 wird exemplarisch gezeigt, wie der CustomerStore zuerst den OfflineStore abfragt um, dem Benutzer möglichst schnell die zuletzt lokal abgespeicherten Customers anzuzeigen, bevor die Daten dann explizit über den WebApiService online abgefragt werden.</w:t>
      </w:r>
    </w:p>
    <w:p w:rsidR="00C81C4E" w:rsidRDefault="00C81C4E" w:rsidP="00E468AD">
      <w:pPr>
        <w:pStyle w:val="dotListing"/>
        <w:rPr>
          <w:color w:val="888888"/>
          <w:highlight w:val="white"/>
        </w:rPr>
      </w:pPr>
    </w:p>
    <w:p w:rsidR="00E468AD" w:rsidRPr="00D57C53" w:rsidRDefault="00E468AD" w:rsidP="00C81C4E">
      <w:pPr>
        <w:pStyle w:val="dotListing"/>
        <w:rPr>
          <w:color w:val="888888"/>
          <w:highlight w:val="white"/>
          <w:lang w:val="en-US"/>
        </w:rPr>
      </w:pPr>
      <w:r w:rsidRPr="00D57C53">
        <w:rPr>
          <w:highlight w:val="white"/>
          <w:lang w:val="en-US"/>
        </w:rPr>
        <w:t>public</w:t>
      </w:r>
      <w:r w:rsidRPr="00D57C53">
        <w:rPr>
          <w:color w:val="888888"/>
          <w:highlight w:val="white"/>
          <w:lang w:val="en-US"/>
        </w:rPr>
        <w:t xml:space="preserve"> </w:t>
      </w:r>
      <w:r w:rsidRPr="00D57C53">
        <w:rPr>
          <w:highlight w:val="white"/>
          <w:lang w:val="en-US"/>
        </w:rPr>
        <w:t>async</w:t>
      </w:r>
      <w:r w:rsidRPr="00D57C53">
        <w:rPr>
          <w:color w:val="888888"/>
          <w:highlight w:val="white"/>
          <w:lang w:val="en-US"/>
        </w:rPr>
        <w:t xml:space="preserve"> </w:t>
      </w:r>
      <w:r w:rsidRPr="00D57C53">
        <w:rPr>
          <w:color w:val="2B91AF"/>
          <w:highlight w:val="white"/>
          <w:lang w:val="en-US"/>
        </w:rPr>
        <w:t>Task</w:t>
      </w:r>
      <w:r w:rsidRPr="00D57C53">
        <w:rPr>
          <w:color w:val="888888"/>
          <w:highlight w:val="white"/>
          <w:lang w:val="en-US"/>
        </w:rPr>
        <w:t xml:space="preserve"> </w:t>
      </w:r>
      <w:r w:rsidRPr="00D57C53">
        <w:rPr>
          <w:color w:val="444444"/>
          <w:highlight w:val="white"/>
          <w:lang w:val="en-US"/>
        </w:rPr>
        <w:t>LoadAsync</w:t>
      </w:r>
      <w:r w:rsidRPr="00D57C53">
        <w:rPr>
          <w:color w:val="888888"/>
          <w:highlight w:val="white"/>
          <w:lang w:val="en-US"/>
        </w:rPr>
        <w:t>()</w:t>
      </w:r>
    </w:p>
    <w:p w:rsidR="00E468AD" w:rsidRPr="00D57C53" w:rsidRDefault="00E468AD" w:rsidP="00C81C4E">
      <w:pPr>
        <w:pStyle w:val="dotListing"/>
        <w:rPr>
          <w:color w:val="888888"/>
          <w:highlight w:val="white"/>
          <w:lang w:val="en-US"/>
        </w:rPr>
      </w:pPr>
      <w:r w:rsidRPr="00D57C53">
        <w:rPr>
          <w:color w:val="888888"/>
          <w:highlight w:val="white"/>
          <w:lang w:val="en-US"/>
        </w:rPr>
        <w:t>{</w:t>
      </w:r>
    </w:p>
    <w:p w:rsidR="00E468AD" w:rsidRPr="00D57C53" w:rsidRDefault="00E468AD" w:rsidP="00C81C4E">
      <w:pPr>
        <w:pStyle w:val="dotListing"/>
        <w:rPr>
          <w:color w:val="888888"/>
          <w:highlight w:val="white"/>
          <w:lang w:val="en-US"/>
        </w:rPr>
      </w:pPr>
      <w:r w:rsidRPr="00D57C53">
        <w:rPr>
          <w:color w:val="888888"/>
          <w:highlight w:val="white"/>
          <w:lang w:val="en-US"/>
        </w:rPr>
        <w:t xml:space="preserve">            </w:t>
      </w:r>
      <w:r w:rsidRPr="00D57C53">
        <w:rPr>
          <w:highlight w:val="white"/>
          <w:lang w:val="en-US"/>
        </w:rPr>
        <w:t>if</w:t>
      </w:r>
      <w:r w:rsidRPr="00D57C53">
        <w:rPr>
          <w:color w:val="888888"/>
          <w:highlight w:val="white"/>
          <w:lang w:val="en-US"/>
        </w:rPr>
        <w:t xml:space="preserve"> (</w:t>
      </w:r>
      <w:r w:rsidRPr="00D57C53">
        <w:rPr>
          <w:color w:val="444444"/>
          <w:highlight w:val="white"/>
          <w:lang w:val="en-US"/>
        </w:rPr>
        <w:t>_customers</w:t>
      </w:r>
      <w:r w:rsidRPr="00D57C53">
        <w:rPr>
          <w:color w:val="888888"/>
          <w:highlight w:val="white"/>
          <w:lang w:val="en-US"/>
        </w:rPr>
        <w:t xml:space="preserve"> </w:t>
      </w:r>
      <w:r w:rsidRPr="00D57C53">
        <w:rPr>
          <w:color w:val="444444"/>
          <w:highlight w:val="white"/>
          <w:lang w:val="en-US"/>
        </w:rPr>
        <w:t>==</w:t>
      </w:r>
      <w:r w:rsidRPr="00D57C53">
        <w:rPr>
          <w:color w:val="888888"/>
          <w:highlight w:val="white"/>
          <w:lang w:val="en-US"/>
        </w:rPr>
        <w:t xml:space="preserve"> </w:t>
      </w:r>
      <w:r w:rsidRPr="00D57C53">
        <w:rPr>
          <w:highlight w:val="white"/>
          <w:lang w:val="en-US"/>
        </w:rPr>
        <w:t>null</w:t>
      </w:r>
      <w:r w:rsidRPr="00D57C53">
        <w:rPr>
          <w:color w:val="888888"/>
          <w:highlight w:val="white"/>
          <w:lang w:val="en-US"/>
        </w:rPr>
        <w:t>)</w:t>
      </w:r>
    </w:p>
    <w:p w:rsidR="00E468AD" w:rsidRPr="00D57C53" w:rsidRDefault="00E468AD" w:rsidP="00C81C4E">
      <w:pPr>
        <w:pStyle w:val="dotListing"/>
        <w:rPr>
          <w:color w:val="888888"/>
          <w:highlight w:val="white"/>
          <w:lang w:val="en-US"/>
        </w:rPr>
      </w:pPr>
      <w:r w:rsidRPr="00D57C53">
        <w:rPr>
          <w:color w:val="888888"/>
          <w:highlight w:val="white"/>
          <w:lang w:val="en-US"/>
        </w:rPr>
        <w:t xml:space="preserve">            {</w:t>
      </w:r>
    </w:p>
    <w:p w:rsidR="00E468AD" w:rsidRPr="00D57C53" w:rsidRDefault="00E468AD" w:rsidP="00C81C4E">
      <w:pPr>
        <w:pStyle w:val="dotListing"/>
        <w:rPr>
          <w:color w:val="888888"/>
          <w:highlight w:val="white"/>
          <w:lang w:val="en-US"/>
        </w:rPr>
      </w:pPr>
      <w:r w:rsidRPr="00D57C53">
        <w:rPr>
          <w:color w:val="888888"/>
          <w:highlight w:val="white"/>
          <w:lang w:val="en-US"/>
        </w:rPr>
        <w:t xml:space="preserve">                </w:t>
      </w:r>
      <w:r w:rsidRPr="00D57C53">
        <w:rPr>
          <w:color w:val="444444"/>
          <w:highlight w:val="white"/>
          <w:lang w:val="en-US"/>
        </w:rPr>
        <w:t>_customers</w:t>
      </w:r>
      <w:r w:rsidRPr="00D57C53">
        <w:rPr>
          <w:color w:val="888888"/>
          <w:highlight w:val="white"/>
          <w:lang w:val="en-US"/>
        </w:rPr>
        <w:t xml:space="preserve"> </w:t>
      </w:r>
      <w:r w:rsidRPr="00D57C53">
        <w:rPr>
          <w:color w:val="444444"/>
          <w:highlight w:val="white"/>
          <w:lang w:val="en-US"/>
        </w:rPr>
        <w:t>=</w:t>
      </w:r>
      <w:r w:rsidRPr="00D57C53">
        <w:rPr>
          <w:color w:val="888888"/>
          <w:highlight w:val="white"/>
          <w:lang w:val="en-US"/>
        </w:rPr>
        <w:t xml:space="preserve"> </w:t>
      </w:r>
      <w:r w:rsidRPr="00D57C53">
        <w:rPr>
          <w:highlight w:val="white"/>
          <w:lang w:val="en-US"/>
        </w:rPr>
        <w:t>await</w:t>
      </w:r>
      <w:r w:rsidRPr="00D57C53">
        <w:rPr>
          <w:color w:val="888888"/>
          <w:highlight w:val="white"/>
          <w:lang w:val="en-US"/>
        </w:rPr>
        <w:t xml:space="preserve"> </w:t>
      </w:r>
      <w:r w:rsidRPr="00D57C53">
        <w:rPr>
          <w:highlight w:val="white"/>
          <w:lang w:val="en-US"/>
        </w:rPr>
        <w:t>this</w:t>
      </w:r>
      <w:r w:rsidRPr="00D57C53">
        <w:rPr>
          <w:color w:val="444444"/>
          <w:highlight w:val="white"/>
          <w:lang w:val="en-US"/>
        </w:rPr>
        <w:t>.OfflineStore.LoadAsync&lt;</w:t>
      </w:r>
      <w:r w:rsidRPr="00D57C53">
        <w:rPr>
          <w:color w:val="2B91AF"/>
          <w:highlight w:val="white"/>
          <w:lang w:val="en-US"/>
        </w:rPr>
        <w:t>List</w:t>
      </w:r>
      <w:r w:rsidRPr="00D57C53">
        <w:rPr>
          <w:color w:val="444444"/>
          <w:highlight w:val="white"/>
          <w:lang w:val="en-US"/>
        </w:rPr>
        <w:t>&lt;</w:t>
      </w:r>
      <w:r w:rsidRPr="00D57C53">
        <w:rPr>
          <w:color w:val="2B91AF"/>
          <w:highlight w:val="white"/>
          <w:lang w:val="en-US"/>
        </w:rPr>
        <w:t>Customer</w:t>
      </w:r>
      <w:r w:rsidRPr="00D57C53">
        <w:rPr>
          <w:color w:val="444444"/>
          <w:highlight w:val="white"/>
          <w:lang w:val="en-US"/>
        </w:rPr>
        <w:t>&gt;&gt;</w:t>
      </w:r>
      <w:r w:rsidRPr="00D57C53">
        <w:rPr>
          <w:color w:val="888888"/>
          <w:highlight w:val="white"/>
          <w:lang w:val="en-US"/>
        </w:rPr>
        <w:t>(</w:t>
      </w:r>
      <w:r w:rsidRPr="00D57C53">
        <w:rPr>
          <w:color w:val="EE0000"/>
          <w:highlight w:val="white"/>
          <w:lang w:val="en-US"/>
        </w:rPr>
        <w:t>"customers"</w:t>
      </w:r>
      <w:r w:rsidRPr="00D57C53">
        <w:rPr>
          <w:color w:val="888888"/>
          <w:highlight w:val="white"/>
          <w:lang w:val="en-US"/>
        </w:rPr>
        <w:t xml:space="preserve">, </w:t>
      </w:r>
      <w:r w:rsidRPr="00D57C53">
        <w:rPr>
          <w:highlight w:val="white"/>
          <w:lang w:val="en-US"/>
        </w:rPr>
        <w:t>this</w:t>
      </w:r>
      <w:r w:rsidRPr="00D57C53">
        <w:rPr>
          <w:color w:val="444444"/>
          <w:highlight w:val="white"/>
          <w:lang w:val="en-US"/>
        </w:rPr>
        <w:t>.KnownTypes</w:t>
      </w:r>
      <w:r w:rsidRPr="00D57C53">
        <w:rPr>
          <w:color w:val="888888"/>
          <w:highlight w:val="white"/>
          <w:lang w:val="en-US"/>
        </w:rPr>
        <w:t>);</w:t>
      </w:r>
    </w:p>
    <w:p w:rsidR="00E468AD" w:rsidRPr="00D57C53" w:rsidRDefault="00E468AD" w:rsidP="00C81C4E">
      <w:pPr>
        <w:pStyle w:val="dotListing"/>
        <w:rPr>
          <w:color w:val="888888"/>
          <w:highlight w:val="white"/>
          <w:lang w:val="en-US"/>
        </w:rPr>
      </w:pPr>
      <w:r w:rsidRPr="00D57C53">
        <w:rPr>
          <w:color w:val="888888"/>
          <w:highlight w:val="white"/>
          <w:lang w:val="en-US"/>
        </w:rPr>
        <w:t xml:space="preserve">                </w:t>
      </w:r>
      <w:r w:rsidRPr="00D57C53">
        <w:rPr>
          <w:highlight w:val="white"/>
          <w:lang w:val="en-US"/>
        </w:rPr>
        <w:t>this</w:t>
      </w:r>
      <w:r w:rsidRPr="00D57C53">
        <w:rPr>
          <w:color w:val="444444"/>
          <w:highlight w:val="white"/>
          <w:lang w:val="en-US"/>
        </w:rPr>
        <w:t>.OnNext</w:t>
      </w:r>
      <w:r w:rsidRPr="00D57C53">
        <w:rPr>
          <w:color w:val="888888"/>
          <w:highlight w:val="white"/>
          <w:lang w:val="en-US"/>
        </w:rPr>
        <w:t>(</w:t>
      </w:r>
      <w:r w:rsidRPr="00D57C53">
        <w:rPr>
          <w:color w:val="444444"/>
          <w:highlight w:val="white"/>
          <w:lang w:val="en-US"/>
        </w:rPr>
        <w:t>_customers</w:t>
      </w:r>
      <w:r w:rsidRPr="00D57C53">
        <w:rPr>
          <w:color w:val="888888"/>
          <w:highlight w:val="white"/>
          <w:lang w:val="en-US"/>
        </w:rPr>
        <w:t>);</w:t>
      </w:r>
    </w:p>
    <w:p w:rsidR="00E468AD" w:rsidRPr="00D57C53" w:rsidRDefault="00E468AD" w:rsidP="00C81C4E">
      <w:pPr>
        <w:pStyle w:val="dotListing"/>
        <w:rPr>
          <w:color w:val="888888"/>
          <w:highlight w:val="white"/>
          <w:lang w:val="en-US"/>
        </w:rPr>
      </w:pPr>
      <w:r w:rsidRPr="00D57C53">
        <w:rPr>
          <w:color w:val="888888"/>
          <w:highlight w:val="white"/>
          <w:lang w:val="en-US"/>
        </w:rPr>
        <w:t xml:space="preserve">            }</w:t>
      </w:r>
    </w:p>
    <w:p w:rsidR="00E468AD" w:rsidRPr="00D57C53" w:rsidRDefault="00E468AD" w:rsidP="00C81C4E">
      <w:pPr>
        <w:pStyle w:val="dotListing"/>
        <w:rPr>
          <w:color w:val="888888"/>
          <w:highlight w:val="white"/>
          <w:lang w:val="en-US"/>
        </w:rPr>
      </w:pPr>
    </w:p>
    <w:p w:rsidR="00E468AD" w:rsidRPr="00D57C53" w:rsidRDefault="00E468AD" w:rsidP="00C81C4E">
      <w:pPr>
        <w:pStyle w:val="dotListing"/>
        <w:rPr>
          <w:color w:val="888888"/>
          <w:highlight w:val="white"/>
          <w:lang w:val="en-US"/>
        </w:rPr>
      </w:pPr>
      <w:r w:rsidRPr="00D57C53">
        <w:rPr>
          <w:color w:val="888888"/>
          <w:highlight w:val="white"/>
          <w:lang w:val="en-US"/>
        </w:rPr>
        <w:t xml:space="preserve">            </w:t>
      </w:r>
      <w:r w:rsidRPr="00D57C53">
        <w:rPr>
          <w:highlight w:val="white"/>
          <w:lang w:val="en-US"/>
        </w:rPr>
        <w:t>if</w:t>
      </w:r>
      <w:r w:rsidRPr="00D57C53">
        <w:rPr>
          <w:color w:val="888888"/>
          <w:highlight w:val="white"/>
          <w:lang w:val="en-US"/>
        </w:rPr>
        <w:t xml:space="preserve"> (</w:t>
      </w:r>
      <w:r w:rsidRPr="00D57C53">
        <w:rPr>
          <w:highlight w:val="white"/>
          <w:lang w:val="en-US"/>
        </w:rPr>
        <w:t>this</w:t>
      </w:r>
      <w:r w:rsidRPr="00D57C53">
        <w:rPr>
          <w:color w:val="444444"/>
          <w:highlight w:val="white"/>
          <w:lang w:val="en-US"/>
        </w:rPr>
        <w:t>.NetworkStatus.IsOnline</w:t>
      </w:r>
      <w:r w:rsidRPr="00D57C53">
        <w:rPr>
          <w:color w:val="888888"/>
          <w:highlight w:val="white"/>
          <w:lang w:val="en-US"/>
        </w:rPr>
        <w:t>)</w:t>
      </w:r>
    </w:p>
    <w:p w:rsidR="00E468AD" w:rsidRPr="00D57C53" w:rsidRDefault="00E468AD" w:rsidP="00C81C4E">
      <w:pPr>
        <w:pStyle w:val="dotListing"/>
        <w:rPr>
          <w:color w:val="888888"/>
          <w:highlight w:val="white"/>
          <w:lang w:val="en-US"/>
        </w:rPr>
      </w:pPr>
      <w:r w:rsidRPr="00D57C53">
        <w:rPr>
          <w:color w:val="888888"/>
          <w:highlight w:val="white"/>
          <w:lang w:val="en-US"/>
        </w:rPr>
        <w:t xml:space="preserve">            {</w:t>
      </w:r>
    </w:p>
    <w:p w:rsidR="00E468AD" w:rsidRPr="00D57C53" w:rsidRDefault="00E468AD" w:rsidP="00C81C4E">
      <w:pPr>
        <w:pStyle w:val="dotListing"/>
        <w:rPr>
          <w:color w:val="888888"/>
          <w:highlight w:val="white"/>
          <w:lang w:val="en-US"/>
        </w:rPr>
      </w:pPr>
      <w:r w:rsidRPr="00D57C53">
        <w:rPr>
          <w:color w:val="888888"/>
          <w:highlight w:val="white"/>
          <w:lang w:val="en-US"/>
        </w:rPr>
        <w:t xml:space="preserve">                </w:t>
      </w:r>
      <w:r w:rsidRPr="00D57C53">
        <w:rPr>
          <w:highlight w:val="white"/>
          <w:lang w:val="en-US"/>
        </w:rPr>
        <w:t>var</w:t>
      </w:r>
      <w:r w:rsidRPr="00D57C53">
        <w:rPr>
          <w:color w:val="888888"/>
          <w:highlight w:val="white"/>
          <w:lang w:val="en-US"/>
        </w:rPr>
        <w:t xml:space="preserve"> </w:t>
      </w:r>
      <w:r w:rsidRPr="00D57C53">
        <w:rPr>
          <w:color w:val="444444"/>
          <w:highlight w:val="white"/>
          <w:lang w:val="en-US"/>
        </w:rPr>
        <w:t>customers</w:t>
      </w:r>
      <w:r w:rsidRPr="00D57C53">
        <w:rPr>
          <w:color w:val="888888"/>
          <w:highlight w:val="white"/>
          <w:lang w:val="en-US"/>
        </w:rPr>
        <w:t xml:space="preserve"> </w:t>
      </w:r>
      <w:r w:rsidRPr="00D57C53">
        <w:rPr>
          <w:color w:val="444444"/>
          <w:highlight w:val="white"/>
          <w:lang w:val="en-US"/>
        </w:rPr>
        <w:t>=</w:t>
      </w:r>
      <w:r w:rsidRPr="00D57C53">
        <w:rPr>
          <w:color w:val="888888"/>
          <w:highlight w:val="white"/>
          <w:lang w:val="en-US"/>
        </w:rPr>
        <w:t xml:space="preserve"> </w:t>
      </w:r>
      <w:r w:rsidRPr="00D57C53">
        <w:rPr>
          <w:highlight w:val="white"/>
          <w:lang w:val="en-US"/>
        </w:rPr>
        <w:t>new</w:t>
      </w:r>
      <w:r w:rsidRPr="00D57C53">
        <w:rPr>
          <w:color w:val="888888"/>
          <w:highlight w:val="white"/>
          <w:lang w:val="en-US"/>
        </w:rPr>
        <w:t xml:space="preserve"> </w:t>
      </w:r>
      <w:r w:rsidRPr="00D57C53">
        <w:rPr>
          <w:color w:val="2B91AF"/>
          <w:highlight w:val="white"/>
          <w:lang w:val="en-US"/>
        </w:rPr>
        <w:t>List</w:t>
      </w:r>
      <w:r w:rsidRPr="00D57C53">
        <w:rPr>
          <w:color w:val="444444"/>
          <w:highlight w:val="white"/>
          <w:lang w:val="en-US"/>
        </w:rPr>
        <w:t>&lt;</w:t>
      </w:r>
      <w:r w:rsidRPr="00D57C53">
        <w:rPr>
          <w:color w:val="2B91AF"/>
          <w:highlight w:val="white"/>
          <w:lang w:val="en-US"/>
        </w:rPr>
        <w:t>Customer</w:t>
      </w:r>
      <w:r w:rsidRPr="00D57C53">
        <w:rPr>
          <w:color w:val="444444"/>
          <w:highlight w:val="white"/>
          <w:lang w:val="en-US"/>
        </w:rPr>
        <w:t>&gt;</w:t>
      </w:r>
      <w:r w:rsidRPr="00D57C53">
        <w:rPr>
          <w:color w:val="888888"/>
          <w:highlight w:val="white"/>
          <w:lang w:val="en-US"/>
        </w:rPr>
        <w:t>(</w:t>
      </w:r>
      <w:r w:rsidRPr="00D57C53">
        <w:rPr>
          <w:highlight w:val="white"/>
          <w:lang w:val="en-US"/>
        </w:rPr>
        <w:t>await</w:t>
      </w:r>
      <w:r w:rsidRPr="00D57C53">
        <w:rPr>
          <w:color w:val="888888"/>
          <w:highlight w:val="white"/>
          <w:lang w:val="en-US"/>
        </w:rPr>
        <w:t xml:space="preserve"> </w:t>
      </w:r>
      <w:r w:rsidRPr="00D57C53">
        <w:rPr>
          <w:highlight w:val="white"/>
          <w:lang w:val="en-US"/>
        </w:rPr>
        <w:t>this</w:t>
      </w:r>
      <w:r w:rsidRPr="00D57C53">
        <w:rPr>
          <w:color w:val="444444"/>
          <w:highlight w:val="white"/>
          <w:lang w:val="en-US"/>
        </w:rPr>
        <w:t>.WebApiService.GetCustomersAsync</w:t>
      </w:r>
      <w:r w:rsidRPr="00D57C53">
        <w:rPr>
          <w:color w:val="888888"/>
          <w:highlight w:val="white"/>
          <w:lang w:val="en-US"/>
        </w:rPr>
        <w:t>());</w:t>
      </w:r>
    </w:p>
    <w:p w:rsidR="00E468AD" w:rsidRPr="00D57C53" w:rsidRDefault="00E468AD" w:rsidP="00C81C4E">
      <w:pPr>
        <w:pStyle w:val="dotListing"/>
        <w:rPr>
          <w:color w:val="888888"/>
          <w:highlight w:val="white"/>
          <w:lang w:val="en-US"/>
        </w:rPr>
      </w:pPr>
      <w:r w:rsidRPr="00D57C53">
        <w:rPr>
          <w:color w:val="888888"/>
          <w:highlight w:val="white"/>
          <w:lang w:val="en-US"/>
        </w:rPr>
        <w:t xml:space="preserve">                </w:t>
      </w:r>
      <w:r w:rsidRPr="00D57C53">
        <w:rPr>
          <w:highlight w:val="white"/>
          <w:lang w:val="en-US"/>
        </w:rPr>
        <w:t>this</w:t>
      </w:r>
      <w:r w:rsidRPr="00D57C53">
        <w:rPr>
          <w:color w:val="444444"/>
          <w:highlight w:val="white"/>
          <w:lang w:val="en-US"/>
        </w:rPr>
        <w:t>.OnNext</w:t>
      </w:r>
      <w:r w:rsidRPr="00D57C53">
        <w:rPr>
          <w:color w:val="888888"/>
          <w:highlight w:val="white"/>
          <w:lang w:val="en-US"/>
        </w:rPr>
        <w:t>(</w:t>
      </w:r>
      <w:r w:rsidRPr="00D57C53">
        <w:rPr>
          <w:color w:val="444444"/>
          <w:highlight w:val="white"/>
          <w:lang w:val="en-US"/>
        </w:rPr>
        <w:t>customers</w:t>
      </w:r>
      <w:r w:rsidRPr="00D57C53">
        <w:rPr>
          <w:color w:val="888888"/>
          <w:highlight w:val="white"/>
          <w:lang w:val="en-US"/>
        </w:rPr>
        <w:t>);</w:t>
      </w:r>
    </w:p>
    <w:p w:rsidR="00E468AD" w:rsidRPr="00D57C53" w:rsidRDefault="00E468AD" w:rsidP="00C81C4E">
      <w:pPr>
        <w:pStyle w:val="dotListing"/>
        <w:rPr>
          <w:color w:val="888888"/>
          <w:highlight w:val="white"/>
          <w:lang w:val="en-US"/>
        </w:rPr>
      </w:pPr>
      <w:r w:rsidRPr="00D57C53">
        <w:rPr>
          <w:color w:val="888888"/>
          <w:highlight w:val="white"/>
          <w:lang w:val="en-US"/>
        </w:rPr>
        <w:t xml:space="preserve">                </w:t>
      </w:r>
      <w:r w:rsidRPr="00D57C53">
        <w:rPr>
          <w:color w:val="444444"/>
          <w:highlight w:val="white"/>
          <w:lang w:val="en-US"/>
        </w:rPr>
        <w:t>_customers.Clear</w:t>
      </w:r>
      <w:r w:rsidRPr="00D57C53">
        <w:rPr>
          <w:color w:val="888888"/>
          <w:highlight w:val="white"/>
          <w:lang w:val="en-US"/>
        </w:rPr>
        <w:t>();</w:t>
      </w:r>
    </w:p>
    <w:p w:rsidR="00E468AD" w:rsidRDefault="00E468AD" w:rsidP="00C81C4E">
      <w:pPr>
        <w:pStyle w:val="dotListing"/>
        <w:rPr>
          <w:color w:val="888888"/>
          <w:highlight w:val="white"/>
        </w:rPr>
      </w:pPr>
      <w:r w:rsidRPr="00D57C53">
        <w:rPr>
          <w:color w:val="888888"/>
          <w:highlight w:val="white"/>
          <w:lang w:val="en-US"/>
        </w:rPr>
        <w:t xml:space="preserve">                </w:t>
      </w:r>
      <w:r>
        <w:rPr>
          <w:color w:val="444444"/>
          <w:highlight w:val="white"/>
        </w:rPr>
        <w:t>_customers.AddRange</w:t>
      </w:r>
      <w:r>
        <w:rPr>
          <w:color w:val="888888"/>
          <w:highlight w:val="white"/>
        </w:rPr>
        <w:t>(</w:t>
      </w:r>
      <w:r>
        <w:rPr>
          <w:color w:val="444444"/>
          <w:highlight w:val="white"/>
        </w:rPr>
        <w:t>customers</w:t>
      </w:r>
      <w:r>
        <w:rPr>
          <w:color w:val="888888"/>
          <w:highlight w:val="white"/>
        </w:rPr>
        <w:t>);</w:t>
      </w:r>
    </w:p>
    <w:p w:rsidR="00E468AD" w:rsidRDefault="00E468AD" w:rsidP="00C81C4E">
      <w:pPr>
        <w:pStyle w:val="dotListing"/>
        <w:rPr>
          <w:color w:val="888888"/>
          <w:highlight w:val="white"/>
        </w:rPr>
      </w:pPr>
      <w:r>
        <w:rPr>
          <w:color w:val="888888"/>
          <w:highlight w:val="white"/>
        </w:rPr>
        <w:t xml:space="preserve">            }        </w:t>
      </w:r>
    </w:p>
    <w:p w:rsidR="00E468AD" w:rsidRDefault="00E468AD" w:rsidP="00C81C4E">
      <w:pPr>
        <w:pStyle w:val="dotListing"/>
        <w:rPr>
          <w:color w:val="888888"/>
        </w:rPr>
      </w:pPr>
      <w:r>
        <w:rPr>
          <w:color w:val="888888"/>
          <w:highlight w:val="white"/>
        </w:rPr>
        <w:t>}</w:t>
      </w:r>
    </w:p>
    <w:p w:rsidR="00E468AD" w:rsidRPr="009D12B9" w:rsidRDefault="00E468AD" w:rsidP="00E468AD">
      <w:pPr>
        <w:pStyle w:val="dotListing"/>
      </w:pPr>
    </w:p>
    <w:p w:rsidR="00E468AD" w:rsidRDefault="00E468AD" w:rsidP="00E468AD">
      <w:pPr>
        <w:pStyle w:val="dotLauftext"/>
      </w:pPr>
      <w:r>
        <w:t xml:space="preserve">Durch den Aufruf von IObservable.OnNext wird hierbei dem jeweiligen ViewModel, das die Rolle des Observers übernimmt, die jeweiligen Daten zur Verfügung gestellt. Das ViewModel selbst muss in erkennen, dass es die Daten zu den </w:t>
      </w:r>
      <w:r>
        <w:lastRenderedPageBreak/>
        <w:t>gleichen Customern möglicherweise zwei Mal bekommt.</w:t>
      </w:r>
    </w:p>
    <w:p w:rsidR="00E468AD" w:rsidRDefault="00E468AD" w:rsidP="00E468AD">
      <w:pPr>
        <w:pStyle w:val="dotLauftext"/>
      </w:pPr>
      <w:r>
        <w:t>In Listing 4 ist eine mögliche Implementierung abgebildet:</w:t>
      </w:r>
    </w:p>
    <w:p w:rsidR="00E468AD" w:rsidRPr="00E468AD" w:rsidRDefault="00E468AD" w:rsidP="00E468AD">
      <w:pPr>
        <w:pStyle w:val="dotLauftextmitEinzug"/>
      </w:pPr>
    </w:p>
    <w:p w:rsidR="00E468AD" w:rsidRPr="0003519A" w:rsidRDefault="00E468AD" w:rsidP="00C81C4E">
      <w:pPr>
        <w:pStyle w:val="dotListing"/>
        <w:rPr>
          <w:color w:val="888888"/>
          <w:highlight w:val="white"/>
          <w:lang w:val="en-US"/>
        </w:rPr>
      </w:pPr>
      <w:r w:rsidRPr="0003519A">
        <w:rPr>
          <w:color w:val="006699"/>
          <w:highlight w:val="white"/>
          <w:lang w:val="en-US"/>
        </w:rPr>
        <w:t>private</w:t>
      </w:r>
      <w:r w:rsidRPr="0003519A">
        <w:rPr>
          <w:color w:val="888888"/>
          <w:highlight w:val="white"/>
          <w:lang w:val="en-US"/>
        </w:rPr>
        <w:t xml:space="preserve"> </w:t>
      </w:r>
      <w:r w:rsidRPr="0003519A">
        <w:rPr>
          <w:color w:val="006699"/>
          <w:highlight w:val="white"/>
          <w:lang w:val="en-US"/>
        </w:rPr>
        <w:t>void</w:t>
      </w:r>
      <w:r w:rsidRPr="0003519A">
        <w:rPr>
          <w:color w:val="888888"/>
          <w:highlight w:val="white"/>
          <w:lang w:val="en-US"/>
        </w:rPr>
        <w:t xml:space="preserve"> </w:t>
      </w:r>
      <w:r w:rsidRPr="0003519A">
        <w:rPr>
          <w:color w:val="444444"/>
          <w:highlight w:val="white"/>
          <w:lang w:val="en-US"/>
        </w:rPr>
        <w:t>OnNext</w:t>
      </w:r>
      <w:r w:rsidRPr="0003519A">
        <w:rPr>
          <w:color w:val="888888"/>
          <w:highlight w:val="white"/>
          <w:lang w:val="en-US"/>
        </w:rPr>
        <w:t>(</w:t>
      </w:r>
      <w:r w:rsidRPr="0003519A">
        <w:rPr>
          <w:highlight w:val="white"/>
          <w:lang w:val="en-US"/>
        </w:rPr>
        <w:t>IEnumerable</w:t>
      </w:r>
      <w:r w:rsidRPr="0003519A">
        <w:rPr>
          <w:color w:val="444444"/>
          <w:highlight w:val="white"/>
          <w:lang w:val="en-US"/>
        </w:rPr>
        <w:t>&lt;</w:t>
      </w:r>
      <w:r w:rsidRPr="0003519A">
        <w:rPr>
          <w:highlight w:val="white"/>
          <w:lang w:val="en-US"/>
        </w:rPr>
        <w:t>Customer</w:t>
      </w:r>
      <w:r w:rsidRPr="0003519A">
        <w:rPr>
          <w:color w:val="444444"/>
          <w:highlight w:val="white"/>
          <w:lang w:val="en-US"/>
        </w:rPr>
        <w:t>&gt;</w:t>
      </w:r>
      <w:r w:rsidRPr="0003519A">
        <w:rPr>
          <w:color w:val="888888"/>
          <w:highlight w:val="white"/>
          <w:lang w:val="en-US"/>
        </w:rPr>
        <w:t xml:space="preserve"> </w:t>
      </w:r>
      <w:r w:rsidRPr="0003519A">
        <w:rPr>
          <w:color w:val="444444"/>
          <w:highlight w:val="white"/>
          <w:lang w:val="en-US"/>
        </w:rPr>
        <w:t>customers</w:t>
      </w:r>
      <w:r w:rsidRPr="0003519A">
        <w:rPr>
          <w:color w:val="888888"/>
          <w:highlight w:val="white"/>
          <w:lang w:val="en-US"/>
        </w:rPr>
        <w:t>)</w:t>
      </w:r>
    </w:p>
    <w:p w:rsidR="00E468AD" w:rsidRPr="0003519A" w:rsidRDefault="00E468AD" w:rsidP="00C81C4E">
      <w:pPr>
        <w:pStyle w:val="dotListing"/>
        <w:rPr>
          <w:color w:val="888888"/>
          <w:highlight w:val="white"/>
          <w:lang w:val="en-US"/>
        </w:rPr>
      </w:pPr>
      <w:r w:rsidRPr="0003519A">
        <w:rPr>
          <w:color w:val="888888"/>
          <w:highlight w:val="white"/>
          <w:lang w:val="en-US"/>
        </w:rPr>
        <w:t xml:space="preserve">        {</w:t>
      </w:r>
    </w:p>
    <w:p w:rsidR="00E468AD" w:rsidRPr="0003519A" w:rsidRDefault="00E468AD" w:rsidP="00C81C4E">
      <w:pPr>
        <w:pStyle w:val="dotListing"/>
        <w:rPr>
          <w:color w:val="888888"/>
          <w:highlight w:val="white"/>
          <w:lang w:val="en-US"/>
        </w:rPr>
      </w:pPr>
      <w:r w:rsidRPr="0003519A">
        <w:rPr>
          <w:color w:val="888888"/>
          <w:highlight w:val="white"/>
          <w:lang w:val="en-US"/>
        </w:rPr>
        <w:t xml:space="preserve">            </w:t>
      </w:r>
      <w:r w:rsidRPr="0003519A">
        <w:rPr>
          <w:highlight w:val="white"/>
          <w:lang w:val="en-US"/>
        </w:rPr>
        <w:t>Dispatch</w:t>
      </w:r>
      <w:r w:rsidRPr="0003519A">
        <w:rPr>
          <w:color w:val="444444"/>
          <w:highlight w:val="white"/>
          <w:lang w:val="en-US"/>
        </w:rPr>
        <w:t>.Action</w:t>
      </w:r>
      <w:r w:rsidRPr="0003519A">
        <w:rPr>
          <w:color w:val="888888"/>
          <w:highlight w:val="white"/>
          <w:lang w:val="en-US"/>
        </w:rPr>
        <w:t xml:space="preserve">(() </w:t>
      </w:r>
      <w:r w:rsidRPr="0003519A">
        <w:rPr>
          <w:color w:val="444444"/>
          <w:highlight w:val="white"/>
          <w:lang w:val="en-US"/>
        </w:rPr>
        <w:t>=&gt;</w:t>
      </w:r>
      <w:r w:rsidRPr="0003519A">
        <w:rPr>
          <w:color w:val="888888"/>
          <w:highlight w:val="white"/>
          <w:lang w:val="en-US"/>
        </w:rPr>
        <w:t xml:space="preserve"> </w:t>
      </w:r>
      <w:r w:rsidRPr="0003519A">
        <w:rPr>
          <w:color w:val="444444"/>
          <w:highlight w:val="white"/>
          <w:lang w:val="en-US"/>
        </w:rPr>
        <w:t>CreateOrUpdateViewModels</w:t>
      </w:r>
      <w:r w:rsidRPr="0003519A">
        <w:rPr>
          <w:color w:val="888888"/>
          <w:highlight w:val="white"/>
          <w:lang w:val="en-US"/>
        </w:rPr>
        <w:t>(</w:t>
      </w:r>
      <w:r w:rsidRPr="0003519A">
        <w:rPr>
          <w:color w:val="444444"/>
          <w:highlight w:val="white"/>
          <w:lang w:val="en-US"/>
        </w:rPr>
        <w:t>customers</w:t>
      </w:r>
      <w:r w:rsidRPr="0003519A">
        <w:rPr>
          <w:color w:val="888888"/>
          <w:highlight w:val="white"/>
          <w:lang w:val="en-US"/>
        </w:rPr>
        <w:t>));</w:t>
      </w:r>
    </w:p>
    <w:p w:rsidR="00E468AD" w:rsidRPr="0003519A" w:rsidRDefault="00E468AD" w:rsidP="00C81C4E">
      <w:pPr>
        <w:pStyle w:val="dotListing"/>
        <w:rPr>
          <w:color w:val="888888"/>
          <w:highlight w:val="white"/>
          <w:lang w:val="en-US"/>
        </w:rPr>
      </w:pPr>
      <w:r w:rsidRPr="0003519A">
        <w:rPr>
          <w:color w:val="888888"/>
          <w:highlight w:val="white"/>
          <w:lang w:val="en-US"/>
        </w:rPr>
        <w:t xml:space="preserve">        }</w:t>
      </w:r>
    </w:p>
    <w:p w:rsidR="00E468AD" w:rsidRPr="0003519A" w:rsidRDefault="00E468AD" w:rsidP="00C81C4E">
      <w:pPr>
        <w:pStyle w:val="dotListing"/>
        <w:rPr>
          <w:color w:val="888888"/>
          <w:highlight w:val="white"/>
          <w:lang w:val="en-US"/>
        </w:rPr>
      </w:pPr>
    </w:p>
    <w:p w:rsidR="00E468AD" w:rsidRPr="0003519A" w:rsidRDefault="00E468AD" w:rsidP="00C81C4E">
      <w:pPr>
        <w:pStyle w:val="dotListing"/>
        <w:rPr>
          <w:color w:val="888888"/>
          <w:highlight w:val="white"/>
          <w:lang w:val="en-US"/>
        </w:rPr>
      </w:pPr>
      <w:r w:rsidRPr="0003519A">
        <w:rPr>
          <w:color w:val="888888"/>
          <w:highlight w:val="white"/>
          <w:lang w:val="en-US"/>
        </w:rPr>
        <w:t xml:space="preserve">        </w:t>
      </w:r>
      <w:r w:rsidRPr="0003519A">
        <w:rPr>
          <w:color w:val="006699"/>
          <w:highlight w:val="white"/>
          <w:lang w:val="en-US"/>
        </w:rPr>
        <w:t>private</w:t>
      </w:r>
      <w:r w:rsidRPr="0003519A">
        <w:rPr>
          <w:color w:val="888888"/>
          <w:highlight w:val="white"/>
          <w:lang w:val="en-US"/>
        </w:rPr>
        <w:t xml:space="preserve"> </w:t>
      </w:r>
      <w:r w:rsidRPr="0003519A">
        <w:rPr>
          <w:color w:val="006699"/>
          <w:highlight w:val="white"/>
          <w:lang w:val="en-US"/>
        </w:rPr>
        <w:t>void</w:t>
      </w:r>
      <w:r w:rsidRPr="0003519A">
        <w:rPr>
          <w:color w:val="888888"/>
          <w:highlight w:val="white"/>
          <w:lang w:val="en-US"/>
        </w:rPr>
        <w:t xml:space="preserve"> </w:t>
      </w:r>
      <w:r w:rsidRPr="0003519A">
        <w:rPr>
          <w:color w:val="444444"/>
          <w:highlight w:val="white"/>
          <w:lang w:val="en-US"/>
        </w:rPr>
        <w:t>CreateOrUpdateViewModels</w:t>
      </w:r>
      <w:r w:rsidRPr="0003519A">
        <w:rPr>
          <w:color w:val="888888"/>
          <w:highlight w:val="white"/>
          <w:lang w:val="en-US"/>
        </w:rPr>
        <w:t>(</w:t>
      </w:r>
      <w:r w:rsidRPr="0003519A">
        <w:rPr>
          <w:highlight w:val="white"/>
          <w:lang w:val="en-US"/>
        </w:rPr>
        <w:t>IEnumerable</w:t>
      </w:r>
      <w:r w:rsidRPr="0003519A">
        <w:rPr>
          <w:color w:val="444444"/>
          <w:highlight w:val="white"/>
          <w:lang w:val="en-US"/>
        </w:rPr>
        <w:t>&lt;</w:t>
      </w:r>
      <w:r w:rsidRPr="0003519A">
        <w:rPr>
          <w:highlight w:val="white"/>
          <w:lang w:val="en-US"/>
        </w:rPr>
        <w:t>Customer</w:t>
      </w:r>
      <w:r w:rsidRPr="0003519A">
        <w:rPr>
          <w:color w:val="444444"/>
          <w:highlight w:val="white"/>
          <w:lang w:val="en-US"/>
        </w:rPr>
        <w:t>&gt;</w:t>
      </w:r>
      <w:r w:rsidRPr="0003519A">
        <w:rPr>
          <w:color w:val="888888"/>
          <w:highlight w:val="white"/>
          <w:lang w:val="en-US"/>
        </w:rPr>
        <w:t xml:space="preserve"> </w:t>
      </w:r>
      <w:r w:rsidRPr="0003519A">
        <w:rPr>
          <w:color w:val="444444"/>
          <w:highlight w:val="white"/>
          <w:lang w:val="en-US"/>
        </w:rPr>
        <w:t>customers</w:t>
      </w:r>
      <w:r w:rsidRPr="0003519A">
        <w:rPr>
          <w:color w:val="888888"/>
          <w:highlight w:val="white"/>
          <w:lang w:val="en-US"/>
        </w:rPr>
        <w:t>)</w:t>
      </w:r>
    </w:p>
    <w:p w:rsidR="00E468AD" w:rsidRPr="0003519A" w:rsidRDefault="00E468AD" w:rsidP="00C81C4E">
      <w:pPr>
        <w:pStyle w:val="dotListing"/>
        <w:rPr>
          <w:color w:val="888888"/>
          <w:highlight w:val="white"/>
          <w:lang w:val="en-US"/>
        </w:rPr>
      </w:pPr>
      <w:r w:rsidRPr="0003519A">
        <w:rPr>
          <w:color w:val="888888"/>
          <w:highlight w:val="white"/>
          <w:lang w:val="en-US"/>
        </w:rPr>
        <w:t xml:space="preserve">        {</w:t>
      </w:r>
    </w:p>
    <w:p w:rsidR="00E468AD" w:rsidRPr="0003519A" w:rsidRDefault="00E468AD" w:rsidP="00C81C4E">
      <w:pPr>
        <w:pStyle w:val="dotListing"/>
        <w:rPr>
          <w:color w:val="888888"/>
          <w:highlight w:val="white"/>
          <w:lang w:val="en-US"/>
        </w:rPr>
      </w:pPr>
      <w:r w:rsidRPr="0003519A">
        <w:rPr>
          <w:color w:val="888888"/>
          <w:highlight w:val="white"/>
          <w:lang w:val="en-US"/>
        </w:rPr>
        <w:t xml:space="preserve">            </w:t>
      </w:r>
      <w:r w:rsidRPr="0003519A">
        <w:rPr>
          <w:color w:val="006699"/>
          <w:highlight w:val="white"/>
          <w:lang w:val="en-US"/>
        </w:rPr>
        <w:t>foreach</w:t>
      </w:r>
      <w:r w:rsidRPr="0003519A">
        <w:rPr>
          <w:color w:val="888888"/>
          <w:highlight w:val="white"/>
          <w:lang w:val="en-US"/>
        </w:rPr>
        <w:t xml:space="preserve"> (</w:t>
      </w:r>
      <w:r w:rsidRPr="0003519A">
        <w:rPr>
          <w:color w:val="006699"/>
          <w:highlight w:val="white"/>
          <w:lang w:val="en-US"/>
        </w:rPr>
        <w:t>var</w:t>
      </w:r>
      <w:r w:rsidRPr="0003519A">
        <w:rPr>
          <w:color w:val="888888"/>
          <w:highlight w:val="white"/>
          <w:lang w:val="en-US"/>
        </w:rPr>
        <w:t xml:space="preserve"> </w:t>
      </w:r>
      <w:r w:rsidRPr="0003519A">
        <w:rPr>
          <w:color w:val="444444"/>
          <w:highlight w:val="white"/>
          <w:lang w:val="en-US"/>
        </w:rPr>
        <w:t>customer</w:t>
      </w:r>
      <w:r w:rsidRPr="0003519A">
        <w:rPr>
          <w:color w:val="888888"/>
          <w:highlight w:val="white"/>
          <w:lang w:val="en-US"/>
        </w:rPr>
        <w:t xml:space="preserve"> </w:t>
      </w:r>
      <w:r w:rsidRPr="0003519A">
        <w:rPr>
          <w:color w:val="006699"/>
          <w:highlight w:val="white"/>
          <w:lang w:val="en-US"/>
        </w:rPr>
        <w:t>in</w:t>
      </w:r>
      <w:r w:rsidRPr="0003519A">
        <w:rPr>
          <w:color w:val="888888"/>
          <w:highlight w:val="white"/>
          <w:lang w:val="en-US"/>
        </w:rPr>
        <w:t xml:space="preserve"> </w:t>
      </w:r>
      <w:r w:rsidRPr="0003519A">
        <w:rPr>
          <w:color w:val="444444"/>
          <w:highlight w:val="white"/>
          <w:lang w:val="en-US"/>
        </w:rPr>
        <w:t>customers</w:t>
      </w:r>
      <w:r w:rsidRPr="0003519A">
        <w:rPr>
          <w:color w:val="888888"/>
          <w:highlight w:val="white"/>
          <w:lang w:val="en-US"/>
        </w:rPr>
        <w:t>)</w:t>
      </w:r>
    </w:p>
    <w:p w:rsidR="00E468AD" w:rsidRPr="0003519A" w:rsidRDefault="00E468AD" w:rsidP="00C81C4E">
      <w:pPr>
        <w:pStyle w:val="dotListing"/>
        <w:rPr>
          <w:color w:val="888888"/>
          <w:highlight w:val="white"/>
          <w:lang w:val="en-US"/>
        </w:rPr>
      </w:pPr>
      <w:r w:rsidRPr="0003519A">
        <w:rPr>
          <w:color w:val="888888"/>
          <w:highlight w:val="white"/>
          <w:lang w:val="en-US"/>
        </w:rPr>
        <w:t xml:space="preserve">            {</w:t>
      </w:r>
    </w:p>
    <w:p w:rsidR="00E468AD" w:rsidRPr="0003519A" w:rsidRDefault="00E468AD" w:rsidP="00C81C4E">
      <w:pPr>
        <w:pStyle w:val="dotListing"/>
        <w:rPr>
          <w:color w:val="888888"/>
          <w:highlight w:val="white"/>
          <w:lang w:val="en-US"/>
        </w:rPr>
      </w:pPr>
      <w:r w:rsidRPr="0003519A">
        <w:rPr>
          <w:color w:val="888888"/>
          <w:highlight w:val="white"/>
          <w:lang w:val="en-US"/>
        </w:rPr>
        <w:t xml:space="preserve">                </w:t>
      </w:r>
      <w:r w:rsidRPr="0003519A">
        <w:rPr>
          <w:color w:val="006699"/>
          <w:highlight w:val="white"/>
          <w:lang w:val="en-US"/>
        </w:rPr>
        <w:t>string</w:t>
      </w:r>
      <w:r w:rsidRPr="0003519A">
        <w:rPr>
          <w:color w:val="888888"/>
          <w:highlight w:val="white"/>
          <w:lang w:val="en-US"/>
        </w:rPr>
        <w:t xml:space="preserve"> </w:t>
      </w:r>
      <w:r w:rsidRPr="0003519A">
        <w:rPr>
          <w:color w:val="444444"/>
          <w:highlight w:val="white"/>
          <w:lang w:val="en-US"/>
        </w:rPr>
        <w:t>customerId</w:t>
      </w:r>
      <w:r w:rsidRPr="0003519A">
        <w:rPr>
          <w:color w:val="888888"/>
          <w:highlight w:val="white"/>
          <w:lang w:val="en-US"/>
        </w:rPr>
        <w:t xml:space="preserve"> </w:t>
      </w:r>
      <w:r w:rsidRPr="0003519A">
        <w:rPr>
          <w:color w:val="444444"/>
          <w:highlight w:val="white"/>
          <w:lang w:val="en-US"/>
        </w:rPr>
        <w:t>=</w:t>
      </w:r>
      <w:r w:rsidRPr="0003519A">
        <w:rPr>
          <w:color w:val="888888"/>
          <w:highlight w:val="white"/>
          <w:lang w:val="en-US"/>
        </w:rPr>
        <w:t xml:space="preserve"> </w:t>
      </w:r>
      <w:r w:rsidRPr="0003519A">
        <w:rPr>
          <w:color w:val="444444"/>
          <w:highlight w:val="white"/>
          <w:lang w:val="en-US"/>
        </w:rPr>
        <w:t>customer.CustomerId</w:t>
      </w:r>
      <w:r w:rsidRPr="0003519A">
        <w:rPr>
          <w:color w:val="888888"/>
          <w:highlight w:val="white"/>
          <w:lang w:val="en-US"/>
        </w:rPr>
        <w:t>;</w:t>
      </w:r>
    </w:p>
    <w:p w:rsidR="00E468AD" w:rsidRPr="0003519A" w:rsidRDefault="00E468AD" w:rsidP="00C81C4E">
      <w:pPr>
        <w:pStyle w:val="dotListing"/>
        <w:rPr>
          <w:color w:val="888888"/>
          <w:highlight w:val="white"/>
          <w:lang w:val="en-US"/>
        </w:rPr>
      </w:pPr>
      <w:r w:rsidRPr="0003519A">
        <w:rPr>
          <w:color w:val="888888"/>
          <w:highlight w:val="white"/>
          <w:lang w:val="en-US"/>
        </w:rPr>
        <w:t xml:space="preserve">                </w:t>
      </w:r>
      <w:r w:rsidRPr="0003519A">
        <w:rPr>
          <w:color w:val="006699"/>
          <w:highlight w:val="white"/>
          <w:lang w:val="en-US"/>
        </w:rPr>
        <w:t>var</w:t>
      </w:r>
      <w:r w:rsidRPr="0003519A">
        <w:rPr>
          <w:color w:val="888888"/>
          <w:highlight w:val="white"/>
          <w:lang w:val="en-US"/>
        </w:rPr>
        <w:t xml:space="preserve"> </w:t>
      </w:r>
      <w:r w:rsidRPr="0003519A">
        <w:rPr>
          <w:color w:val="444444"/>
          <w:highlight w:val="white"/>
          <w:lang w:val="en-US"/>
        </w:rPr>
        <w:t>viewModel</w:t>
      </w:r>
      <w:r w:rsidRPr="0003519A">
        <w:rPr>
          <w:color w:val="888888"/>
          <w:highlight w:val="white"/>
          <w:lang w:val="en-US"/>
        </w:rPr>
        <w:t xml:space="preserve"> </w:t>
      </w:r>
      <w:r w:rsidRPr="0003519A">
        <w:rPr>
          <w:color w:val="444444"/>
          <w:highlight w:val="white"/>
          <w:lang w:val="en-US"/>
        </w:rPr>
        <w:t>=</w:t>
      </w:r>
      <w:r w:rsidRPr="0003519A">
        <w:rPr>
          <w:color w:val="888888"/>
          <w:highlight w:val="white"/>
          <w:lang w:val="en-US"/>
        </w:rPr>
        <w:t xml:space="preserve"> (</w:t>
      </w:r>
      <w:r w:rsidRPr="0003519A">
        <w:rPr>
          <w:color w:val="006699"/>
          <w:highlight w:val="white"/>
          <w:lang w:val="en-US"/>
        </w:rPr>
        <w:t>from</w:t>
      </w:r>
      <w:r w:rsidRPr="0003519A">
        <w:rPr>
          <w:color w:val="888888"/>
          <w:highlight w:val="white"/>
          <w:lang w:val="en-US"/>
        </w:rPr>
        <w:t xml:space="preserve"> </w:t>
      </w:r>
      <w:r w:rsidRPr="0003519A">
        <w:rPr>
          <w:color w:val="444444"/>
          <w:highlight w:val="white"/>
          <w:lang w:val="en-US"/>
        </w:rPr>
        <w:t>vm</w:t>
      </w:r>
      <w:r w:rsidRPr="0003519A">
        <w:rPr>
          <w:color w:val="888888"/>
          <w:highlight w:val="white"/>
          <w:lang w:val="en-US"/>
        </w:rPr>
        <w:t xml:space="preserve"> </w:t>
      </w:r>
      <w:r w:rsidRPr="0003519A">
        <w:rPr>
          <w:color w:val="006699"/>
          <w:highlight w:val="white"/>
          <w:lang w:val="en-US"/>
        </w:rPr>
        <w:t>in</w:t>
      </w:r>
      <w:r w:rsidRPr="0003519A">
        <w:rPr>
          <w:color w:val="888888"/>
          <w:highlight w:val="white"/>
          <w:lang w:val="en-US"/>
        </w:rPr>
        <w:t xml:space="preserve"> </w:t>
      </w:r>
      <w:r w:rsidRPr="0003519A">
        <w:rPr>
          <w:color w:val="006699"/>
          <w:highlight w:val="white"/>
          <w:lang w:val="en-US"/>
        </w:rPr>
        <w:t>this</w:t>
      </w:r>
      <w:r w:rsidRPr="0003519A">
        <w:rPr>
          <w:color w:val="444444"/>
          <w:highlight w:val="white"/>
          <w:lang w:val="en-US"/>
        </w:rPr>
        <w:t>.Customers</w:t>
      </w:r>
      <w:r w:rsidRPr="0003519A">
        <w:rPr>
          <w:color w:val="888888"/>
          <w:highlight w:val="white"/>
          <w:lang w:val="en-US"/>
        </w:rPr>
        <w:t xml:space="preserve"> </w:t>
      </w:r>
      <w:r w:rsidRPr="0003519A">
        <w:rPr>
          <w:color w:val="006699"/>
          <w:highlight w:val="white"/>
          <w:lang w:val="en-US"/>
        </w:rPr>
        <w:t>where</w:t>
      </w:r>
      <w:r w:rsidRPr="0003519A">
        <w:rPr>
          <w:color w:val="888888"/>
          <w:highlight w:val="white"/>
          <w:lang w:val="en-US"/>
        </w:rPr>
        <w:t xml:space="preserve"> </w:t>
      </w:r>
      <w:r w:rsidRPr="0003519A">
        <w:rPr>
          <w:color w:val="444444"/>
          <w:highlight w:val="white"/>
          <w:lang w:val="en-US"/>
        </w:rPr>
        <w:t>vm.CustomerId</w:t>
      </w:r>
      <w:r w:rsidRPr="0003519A">
        <w:rPr>
          <w:color w:val="888888"/>
          <w:highlight w:val="white"/>
          <w:lang w:val="en-US"/>
        </w:rPr>
        <w:t xml:space="preserve"> </w:t>
      </w:r>
      <w:r w:rsidRPr="0003519A">
        <w:rPr>
          <w:color w:val="444444"/>
          <w:highlight w:val="white"/>
          <w:lang w:val="en-US"/>
        </w:rPr>
        <w:t>==</w:t>
      </w:r>
      <w:r w:rsidRPr="0003519A">
        <w:rPr>
          <w:color w:val="888888"/>
          <w:highlight w:val="white"/>
          <w:lang w:val="en-US"/>
        </w:rPr>
        <w:t xml:space="preserve"> </w:t>
      </w:r>
      <w:r w:rsidRPr="0003519A">
        <w:rPr>
          <w:color w:val="444444"/>
          <w:highlight w:val="white"/>
          <w:lang w:val="en-US"/>
        </w:rPr>
        <w:t>customerId</w:t>
      </w:r>
      <w:r w:rsidRPr="0003519A">
        <w:rPr>
          <w:color w:val="888888"/>
          <w:highlight w:val="white"/>
          <w:lang w:val="en-US"/>
        </w:rPr>
        <w:t xml:space="preserve"> </w:t>
      </w:r>
      <w:r w:rsidRPr="0003519A">
        <w:rPr>
          <w:color w:val="006699"/>
          <w:highlight w:val="white"/>
          <w:lang w:val="en-US"/>
        </w:rPr>
        <w:t>select</w:t>
      </w:r>
      <w:r w:rsidRPr="0003519A">
        <w:rPr>
          <w:color w:val="888888"/>
          <w:highlight w:val="white"/>
          <w:lang w:val="en-US"/>
        </w:rPr>
        <w:t xml:space="preserve"> </w:t>
      </w:r>
      <w:r w:rsidRPr="0003519A">
        <w:rPr>
          <w:color w:val="444444"/>
          <w:highlight w:val="white"/>
          <w:lang w:val="en-US"/>
        </w:rPr>
        <w:t>vm</w:t>
      </w:r>
      <w:r w:rsidRPr="0003519A">
        <w:rPr>
          <w:color w:val="888888"/>
          <w:highlight w:val="white"/>
          <w:lang w:val="en-US"/>
        </w:rPr>
        <w:t>)</w:t>
      </w:r>
      <w:r w:rsidRPr="0003519A">
        <w:rPr>
          <w:color w:val="444444"/>
          <w:highlight w:val="white"/>
          <w:lang w:val="en-US"/>
        </w:rPr>
        <w:t>.FirstOrDefault</w:t>
      </w:r>
      <w:r w:rsidRPr="0003519A">
        <w:rPr>
          <w:color w:val="888888"/>
          <w:highlight w:val="white"/>
          <w:lang w:val="en-US"/>
        </w:rPr>
        <w:t>();</w:t>
      </w:r>
    </w:p>
    <w:p w:rsidR="00E468AD" w:rsidRPr="0003519A" w:rsidRDefault="00E468AD" w:rsidP="00C81C4E">
      <w:pPr>
        <w:pStyle w:val="dotListing"/>
        <w:rPr>
          <w:color w:val="888888"/>
          <w:highlight w:val="white"/>
          <w:lang w:val="en-US"/>
        </w:rPr>
      </w:pPr>
      <w:r w:rsidRPr="0003519A">
        <w:rPr>
          <w:color w:val="888888"/>
          <w:highlight w:val="white"/>
          <w:lang w:val="en-US"/>
        </w:rPr>
        <w:t xml:space="preserve">                </w:t>
      </w:r>
      <w:r w:rsidRPr="0003519A">
        <w:rPr>
          <w:color w:val="006699"/>
          <w:highlight w:val="white"/>
          <w:lang w:val="en-US"/>
        </w:rPr>
        <w:t>if</w:t>
      </w:r>
      <w:r w:rsidRPr="0003519A">
        <w:rPr>
          <w:color w:val="888888"/>
          <w:highlight w:val="white"/>
          <w:lang w:val="en-US"/>
        </w:rPr>
        <w:t xml:space="preserve"> (</w:t>
      </w:r>
      <w:r w:rsidRPr="0003519A">
        <w:rPr>
          <w:color w:val="444444"/>
          <w:highlight w:val="white"/>
          <w:lang w:val="en-US"/>
        </w:rPr>
        <w:t>viewModel</w:t>
      </w:r>
      <w:r w:rsidRPr="0003519A">
        <w:rPr>
          <w:color w:val="888888"/>
          <w:highlight w:val="white"/>
          <w:lang w:val="en-US"/>
        </w:rPr>
        <w:t xml:space="preserve"> </w:t>
      </w:r>
      <w:r w:rsidRPr="0003519A">
        <w:rPr>
          <w:color w:val="444444"/>
          <w:highlight w:val="white"/>
          <w:lang w:val="en-US"/>
        </w:rPr>
        <w:t>==</w:t>
      </w:r>
      <w:r w:rsidRPr="0003519A">
        <w:rPr>
          <w:color w:val="888888"/>
          <w:highlight w:val="white"/>
          <w:lang w:val="en-US"/>
        </w:rPr>
        <w:t xml:space="preserve"> </w:t>
      </w:r>
      <w:r w:rsidRPr="0003519A">
        <w:rPr>
          <w:color w:val="006699"/>
          <w:highlight w:val="white"/>
          <w:lang w:val="en-US"/>
        </w:rPr>
        <w:t>null</w:t>
      </w:r>
      <w:r w:rsidRPr="0003519A">
        <w:rPr>
          <w:color w:val="888888"/>
          <w:highlight w:val="white"/>
          <w:lang w:val="en-US"/>
        </w:rPr>
        <w:t>)</w:t>
      </w:r>
    </w:p>
    <w:p w:rsidR="00E468AD" w:rsidRPr="0003519A" w:rsidRDefault="00E468AD" w:rsidP="00C81C4E">
      <w:pPr>
        <w:pStyle w:val="dotListing"/>
        <w:rPr>
          <w:color w:val="888888"/>
          <w:highlight w:val="white"/>
          <w:lang w:val="en-US"/>
        </w:rPr>
      </w:pPr>
      <w:r w:rsidRPr="0003519A">
        <w:rPr>
          <w:color w:val="888888"/>
          <w:highlight w:val="white"/>
          <w:lang w:val="en-US"/>
        </w:rPr>
        <w:t xml:space="preserve">                {</w:t>
      </w:r>
    </w:p>
    <w:p w:rsidR="00E468AD" w:rsidRPr="0003519A" w:rsidRDefault="00E468AD" w:rsidP="00C81C4E">
      <w:pPr>
        <w:pStyle w:val="dotListing"/>
        <w:rPr>
          <w:color w:val="888888"/>
          <w:highlight w:val="white"/>
          <w:lang w:val="en-US"/>
        </w:rPr>
      </w:pPr>
      <w:r w:rsidRPr="0003519A">
        <w:rPr>
          <w:color w:val="888888"/>
          <w:highlight w:val="white"/>
          <w:lang w:val="en-US"/>
        </w:rPr>
        <w:t xml:space="preserve">                    </w:t>
      </w:r>
      <w:r w:rsidRPr="0003519A">
        <w:rPr>
          <w:color w:val="444444"/>
          <w:highlight w:val="white"/>
          <w:lang w:val="en-US"/>
        </w:rPr>
        <w:t>viewModel</w:t>
      </w:r>
      <w:r w:rsidRPr="0003519A">
        <w:rPr>
          <w:color w:val="888888"/>
          <w:highlight w:val="white"/>
          <w:lang w:val="en-US"/>
        </w:rPr>
        <w:t xml:space="preserve"> </w:t>
      </w:r>
      <w:r w:rsidRPr="0003519A">
        <w:rPr>
          <w:color w:val="444444"/>
          <w:highlight w:val="white"/>
          <w:lang w:val="en-US"/>
        </w:rPr>
        <w:t>=</w:t>
      </w:r>
      <w:r w:rsidRPr="0003519A">
        <w:rPr>
          <w:color w:val="888888"/>
          <w:highlight w:val="white"/>
          <w:lang w:val="en-US"/>
        </w:rPr>
        <w:t xml:space="preserve"> </w:t>
      </w:r>
      <w:r w:rsidRPr="0003519A">
        <w:rPr>
          <w:color w:val="006699"/>
          <w:highlight w:val="white"/>
          <w:lang w:val="en-US"/>
        </w:rPr>
        <w:t>new</w:t>
      </w:r>
      <w:r w:rsidRPr="0003519A">
        <w:rPr>
          <w:color w:val="888888"/>
          <w:highlight w:val="white"/>
          <w:lang w:val="en-US"/>
        </w:rPr>
        <w:t xml:space="preserve"> </w:t>
      </w:r>
      <w:r w:rsidRPr="0003519A">
        <w:rPr>
          <w:highlight w:val="white"/>
          <w:lang w:val="en-US"/>
        </w:rPr>
        <w:t>CustomerViewModel</w:t>
      </w:r>
      <w:r w:rsidRPr="0003519A">
        <w:rPr>
          <w:color w:val="888888"/>
          <w:highlight w:val="white"/>
          <w:lang w:val="en-US"/>
        </w:rPr>
        <w:t xml:space="preserve">() { </w:t>
      </w:r>
      <w:r w:rsidRPr="0003519A">
        <w:rPr>
          <w:color w:val="444444"/>
          <w:highlight w:val="white"/>
          <w:lang w:val="en-US"/>
        </w:rPr>
        <w:t>Customer</w:t>
      </w:r>
      <w:r w:rsidRPr="0003519A">
        <w:rPr>
          <w:color w:val="888888"/>
          <w:highlight w:val="white"/>
          <w:lang w:val="en-US"/>
        </w:rPr>
        <w:t xml:space="preserve"> </w:t>
      </w:r>
      <w:r w:rsidRPr="0003519A">
        <w:rPr>
          <w:color w:val="444444"/>
          <w:highlight w:val="white"/>
          <w:lang w:val="en-US"/>
        </w:rPr>
        <w:t>=</w:t>
      </w:r>
      <w:r w:rsidRPr="0003519A">
        <w:rPr>
          <w:color w:val="888888"/>
          <w:highlight w:val="white"/>
          <w:lang w:val="en-US"/>
        </w:rPr>
        <w:t xml:space="preserve"> </w:t>
      </w:r>
      <w:r w:rsidRPr="0003519A">
        <w:rPr>
          <w:color w:val="444444"/>
          <w:highlight w:val="white"/>
          <w:lang w:val="en-US"/>
        </w:rPr>
        <w:t>customer</w:t>
      </w:r>
      <w:r w:rsidRPr="0003519A">
        <w:rPr>
          <w:color w:val="888888"/>
          <w:highlight w:val="white"/>
          <w:lang w:val="en-US"/>
        </w:rPr>
        <w:t xml:space="preserve"> };</w:t>
      </w:r>
    </w:p>
    <w:p w:rsidR="00E468AD" w:rsidRPr="0003519A" w:rsidRDefault="00E468AD" w:rsidP="00C81C4E">
      <w:pPr>
        <w:pStyle w:val="dotListing"/>
        <w:rPr>
          <w:color w:val="888888"/>
          <w:highlight w:val="white"/>
          <w:lang w:val="en-US"/>
        </w:rPr>
      </w:pPr>
      <w:r w:rsidRPr="0003519A">
        <w:rPr>
          <w:color w:val="888888"/>
          <w:highlight w:val="white"/>
          <w:lang w:val="en-US"/>
        </w:rPr>
        <w:t xml:space="preserve">                    </w:t>
      </w:r>
      <w:r w:rsidRPr="0003519A">
        <w:rPr>
          <w:color w:val="006699"/>
          <w:highlight w:val="white"/>
          <w:lang w:val="en-US"/>
        </w:rPr>
        <w:t>this</w:t>
      </w:r>
      <w:r w:rsidRPr="0003519A">
        <w:rPr>
          <w:color w:val="444444"/>
          <w:highlight w:val="white"/>
          <w:lang w:val="en-US"/>
        </w:rPr>
        <w:t>.Customers.Add</w:t>
      </w:r>
      <w:r w:rsidRPr="0003519A">
        <w:rPr>
          <w:color w:val="888888"/>
          <w:highlight w:val="white"/>
          <w:lang w:val="en-US"/>
        </w:rPr>
        <w:t>(</w:t>
      </w:r>
      <w:r w:rsidRPr="0003519A">
        <w:rPr>
          <w:color w:val="444444"/>
          <w:highlight w:val="white"/>
          <w:lang w:val="en-US"/>
        </w:rPr>
        <w:t>viewModel</w:t>
      </w:r>
      <w:r w:rsidRPr="0003519A">
        <w:rPr>
          <w:color w:val="888888"/>
          <w:highlight w:val="white"/>
          <w:lang w:val="en-US"/>
        </w:rPr>
        <w:t>);</w:t>
      </w:r>
    </w:p>
    <w:p w:rsidR="00E468AD" w:rsidRPr="0003519A" w:rsidRDefault="00E468AD" w:rsidP="00C81C4E">
      <w:pPr>
        <w:pStyle w:val="dotListing"/>
        <w:rPr>
          <w:color w:val="888888"/>
          <w:highlight w:val="white"/>
          <w:lang w:val="en-US"/>
        </w:rPr>
      </w:pPr>
      <w:r w:rsidRPr="0003519A">
        <w:rPr>
          <w:color w:val="888888"/>
          <w:highlight w:val="white"/>
          <w:lang w:val="en-US"/>
        </w:rPr>
        <w:t xml:space="preserve">                }</w:t>
      </w:r>
    </w:p>
    <w:p w:rsidR="00E468AD" w:rsidRPr="0003519A" w:rsidRDefault="00E468AD" w:rsidP="00C81C4E">
      <w:pPr>
        <w:pStyle w:val="dotListing"/>
        <w:rPr>
          <w:color w:val="888888"/>
          <w:highlight w:val="white"/>
          <w:lang w:val="en-US"/>
        </w:rPr>
      </w:pPr>
      <w:r w:rsidRPr="0003519A">
        <w:rPr>
          <w:color w:val="888888"/>
          <w:highlight w:val="white"/>
          <w:lang w:val="en-US"/>
        </w:rPr>
        <w:t xml:space="preserve">                </w:t>
      </w:r>
      <w:r w:rsidRPr="0003519A">
        <w:rPr>
          <w:color w:val="006699"/>
          <w:highlight w:val="white"/>
          <w:lang w:val="en-US"/>
        </w:rPr>
        <w:t>else</w:t>
      </w:r>
    </w:p>
    <w:p w:rsidR="00E468AD" w:rsidRPr="0003519A" w:rsidRDefault="00E468AD" w:rsidP="00C81C4E">
      <w:pPr>
        <w:pStyle w:val="dotListing"/>
        <w:rPr>
          <w:color w:val="888888"/>
          <w:highlight w:val="white"/>
          <w:lang w:val="en-US"/>
        </w:rPr>
      </w:pPr>
      <w:r w:rsidRPr="0003519A">
        <w:rPr>
          <w:color w:val="888888"/>
          <w:highlight w:val="white"/>
          <w:lang w:val="en-US"/>
        </w:rPr>
        <w:t xml:space="preserve">                {</w:t>
      </w:r>
    </w:p>
    <w:p w:rsidR="00E468AD" w:rsidRDefault="00E468AD" w:rsidP="00C81C4E">
      <w:pPr>
        <w:pStyle w:val="dotListing"/>
        <w:rPr>
          <w:color w:val="888888"/>
          <w:highlight w:val="white"/>
        </w:rPr>
      </w:pPr>
      <w:r w:rsidRPr="0003519A">
        <w:rPr>
          <w:color w:val="888888"/>
          <w:highlight w:val="white"/>
          <w:lang w:val="en-US"/>
        </w:rPr>
        <w:t xml:space="preserve">                    </w:t>
      </w:r>
      <w:r>
        <w:rPr>
          <w:color w:val="444444"/>
          <w:highlight w:val="white"/>
        </w:rPr>
        <w:t>viewModel.Customer</w:t>
      </w:r>
      <w:r>
        <w:rPr>
          <w:color w:val="888888"/>
          <w:highlight w:val="white"/>
        </w:rPr>
        <w:t xml:space="preserve"> </w:t>
      </w:r>
      <w:r>
        <w:rPr>
          <w:color w:val="444444"/>
          <w:highlight w:val="white"/>
        </w:rPr>
        <w:t>=</w:t>
      </w:r>
      <w:r>
        <w:rPr>
          <w:color w:val="888888"/>
          <w:highlight w:val="white"/>
        </w:rPr>
        <w:t xml:space="preserve"> </w:t>
      </w:r>
      <w:r>
        <w:rPr>
          <w:color w:val="444444"/>
          <w:highlight w:val="white"/>
        </w:rPr>
        <w:t>customer</w:t>
      </w:r>
      <w:r>
        <w:rPr>
          <w:color w:val="888888"/>
          <w:highlight w:val="white"/>
        </w:rPr>
        <w:t>;</w:t>
      </w:r>
    </w:p>
    <w:p w:rsidR="00E468AD" w:rsidRDefault="00E468AD" w:rsidP="00C81C4E">
      <w:pPr>
        <w:pStyle w:val="dotListing"/>
        <w:rPr>
          <w:color w:val="888888"/>
          <w:highlight w:val="white"/>
        </w:rPr>
      </w:pPr>
      <w:r>
        <w:rPr>
          <w:color w:val="888888"/>
          <w:highlight w:val="white"/>
        </w:rPr>
        <w:t xml:space="preserve">                }</w:t>
      </w:r>
    </w:p>
    <w:p w:rsidR="00E468AD" w:rsidRDefault="00E468AD" w:rsidP="00C81C4E">
      <w:pPr>
        <w:pStyle w:val="dotListing"/>
        <w:rPr>
          <w:color w:val="888888"/>
          <w:highlight w:val="white"/>
        </w:rPr>
      </w:pPr>
      <w:r>
        <w:rPr>
          <w:color w:val="888888"/>
          <w:highlight w:val="white"/>
        </w:rPr>
        <w:t xml:space="preserve">            }</w:t>
      </w:r>
    </w:p>
    <w:p w:rsidR="00E468AD" w:rsidRDefault="00E468AD" w:rsidP="00C81C4E">
      <w:pPr>
        <w:pStyle w:val="dotListing"/>
        <w:rPr>
          <w:color w:val="888888"/>
        </w:rPr>
      </w:pPr>
      <w:r>
        <w:rPr>
          <w:color w:val="888888"/>
          <w:highlight w:val="white"/>
        </w:rPr>
        <w:t xml:space="preserve">        }</w:t>
      </w:r>
    </w:p>
    <w:p w:rsidR="00E468AD" w:rsidRDefault="00E468AD" w:rsidP="00E468AD">
      <w:pPr>
        <w:pStyle w:val="dotListing"/>
        <w:rPr>
          <w:color w:val="888888"/>
        </w:rPr>
      </w:pPr>
    </w:p>
    <w:p w:rsidR="00E468AD" w:rsidRDefault="00E468AD" w:rsidP="00E468AD">
      <w:pPr>
        <w:pStyle w:val="dotLauftext"/>
      </w:pPr>
      <w:r>
        <w:t>In Listing 3 können wir auch sehen, dass der Zugriff auf den WebService nur für den Fall durchgeführt wird, in dem auch eine Verbindung zum Internet und damit natürlich auch dem WebService besteht.</w:t>
      </w:r>
    </w:p>
    <w:p w:rsidR="00E468AD" w:rsidRDefault="00E468AD" w:rsidP="00E468AD">
      <w:pPr>
        <w:pStyle w:val="dotLauftext"/>
      </w:pPr>
      <w:r>
        <w:t>Um das feststell</w:t>
      </w:r>
      <w:r>
        <w:t>en zu können, stellt die Windows</w:t>
      </w:r>
      <w:r>
        <w:t xml:space="preserve">RT Api stellt hierfür über die Klasse </w:t>
      </w:r>
      <w:r w:rsidRPr="00E468AD">
        <w:rPr>
          <w:smallCaps/>
        </w:rPr>
        <w:t>NetworkInformation</w:t>
      </w:r>
      <w:r>
        <w:t xml:space="preserve"> die</w:t>
      </w:r>
      <w:r>
        <w:t xml:space="preserve"> </w:t>
      </w:r>
      <w:r>
        <w:t xml:space="preserve">Methode </w:t>
      </w:r>
      <w:r w:rsidRPr="00E468AD">
        <w:rPr>
          <w:smallCaps/>
        </w:rPr>
        <w:t>GetInternetConnectionProfile</w:t>
      </w:r>
      <w:r>
        <w:t xml:space="preserve"> zur Verfügung. Im Online Zustand gibt diese Methode ein entsprechendes Connection-Objekt zurück. Über dieses Profil kann dann über </w:t>
      </w:r>
      <w:r w:rsidRPr="00E468AD">
        <w:rPr>
          <w:smallCaps/>
        </w:rPr>
        <w:t>GetNetworkConnectionLevel</w:t>
      </w:r>
      <w:r>
        <w:t xml:space="preserve"> abgefragt werden, ob aktuell eine Verbindung zum Internet besteht.</w:t>
      </w:r>
    </w:p>
    <w:p w:rsidR="00E468AD" w:rsidRDefault="00E468AD" w:rsidP="00E468AD">
      <w:pPr>
        <w:pStyle w:val="dotLauftext"/>
      </w:pPr>
      <w:r>
        <w:t>In Listing 4 wird die entsprechende Implementierung von NetworkStatus.IsOnline gezeigt.</w:t>
      </w:r>
    </w:p>
    <w:p w:rsidR="00E468AD" w:rsidRDefault="00E468AD" w:rsidP="00E468AD">
      <w:pPr>
        <w:pStyle w:val="dotListing"/>
      </w:pPr>
    </w:p>
    <w:p w:rsidR="00E468AD" w:rsidRPr="001C049D" w:rsidRDefault="00E468AD" w:rsidP="00C81C4E">
      <w:pPr>
        <w:pStyle w:val="dotListing"/>
        <w:rPr>
          <w:color w:val="888888"/>
          <w:highlight w:val="white"/>
          <w:lang w:val="en-US"/>
        </w:rPr>
      </w:pPr>
      <w:r w:rsidRPr="001C049D">
        <w:rPr>
          <w:highlight w:val="white"/>
          <w:lang w:val="en-US"/>
        </w:rPr>
        <w:t>public</w:t>
      </w:r>
      <w:r w:rsidRPr="001C049D">
        <w:rPr>
          <w:color w:val="888888"/>
          <w:highlight w:val="white"/>
          <w:lang w:val="en-US"/>
        </w:rPr>
        <w:t xml:space="preserve"> </w:t>
      </w:r>
      <w:r w:rsidRPr="001C049D">
        <w:rPr>
          <w:highlight w:val="white"/>
          <w:lang w:val="en-US"/>
        </w:rPr>
        <w:t>bool</w:t>
      </w:r>
      <w:r w:rsidRPr="001C049D">
        <w:rPr>
          <w:color w:val="888888"/>
          <w:highlight w:val="white"/>
          <w:lang w:val="en-US"/>
        </w:rPr>
        <w:t xml:space="preserve"> </w:t>
      </w:r>
      <w:r w:rsidRPr="001C049D">
        <w:rPr>
          <w:color w:val="444444"/>
          <w:highlight w:val="white"/>
          <w:lang w:val="en-US"/>
        </w:rPr>
        <w:t>IsOnline</w:t>
      </w:r>
    </w:p>
    <w:p w:rsidR="00E468AD" w:rsidRPr="001C049D" w:rsidRDefault="00E468AD" w:rsidP="00C81C4E">
      <w:pPr>
        <w:pStyle w:val="dotListing"/>
        <w:rPr>
          <w:color w:val="888888"/>
          <w:highlight w:val="white"/>
          <w:lang w:val="en-US"/>
        </w:rPr>
      </w:pPr>
      <w:r w:rsidRPr="001C049D">
        <w:rPr>
          <w:color w:val="888888"/>
          <w:highlight w:val="white"/>
          <w:lang w:val="en-US"/>
        </w:rPr>
        <w:lastRenderedPageBreak/>
        <w:t>{</w:t>
      </w:r>
    </w:p>
    <w:p w:rsidR="00E468AD" w:rsidRPr="001C049D" w:rsidRDefault="00E468AD" w:rsidP="00C81C4E">
      <w:pPr>
        <w:pStyle w:val="dotListing"/>
        <w:rPr>
          <w:color w:val="888888"/>
          <w:highlight w:val="white"/>
          <w:lang w:val="en-US"/>
        </w:rPr>
      </w:pPr>
      <w:r w:rsidRPr="001C049D">
        <w:rPr>
          <w:color w:val="888888"/>
          <w:highlight w:val="white"/>
          <w:lang w:val="en-US"/>
        </w:rPr>
        <w:t xml:space="preserve">            </w:t>
      </w:r>
      <w:r w:rsidRPr="001C049D">
        <w:rPr>
          <w:highlight w:val="white"/>
          <w:lang w:val="en-US"/>
        </w:rPr>
        <w:t>get</w:t>
      </w:r>
    </w:p>
    <w:p w:rsidR="00E468AD" w:rsidRPr="001C049D" w:rsidRDefault="00E468AD" w:rsidP="00C81C4E">
      <w:pPr>
        <w:pStyle w:val="dotListing"/>
        <w:rPr>
          <w:color w:val="888888"/>
          <w:highlight w:val="white"/>
          <w:lang w:val="en-US"/>
        </w:rPr>
      </w:pPr>
      <w:r w:rsidRPr="001C049D">
        <w:rPr>
          <w:color w:val="888888"/>
          <w:highlight w:val="white"/>
          <w:lang w:val="en-US"/>
        </w:rPr>
        <w:t xml:space="preserve">            {</w:t>
      </w:r>
    </w:p>
    <w:p w:rsidR="00E468AD" w:rsidRPr="001C049D" w:rsidRDefault="00E468AD" w:rsidP="00C81C4E">
      <w:pPr>
        <w:pStyle w:val="dotListing"/>
        <w:rPr>
          <w:color w:val="888888"/>
          <w:highlight w:val="white"/>
          <w:lang w:val="en-US"/>
        </w:rPr>
      </w:pPr>
      <w:r w:rsidRPr="001C049D">
        <w:rPr>
          <w:color w:val="888888"/>
          <w:highlight w:val="white"/>
          <w:lang w:val="en-US"/>
        </w:rPr>
        <w:t xml:space="preserve">                </w:t>
      </w:r>
      <w:r w:rsidRPr="001C049D">
        <w:rPr>
          <w:highlight w:val="white"/>
          <w:lang w:val="en-US"/>
        </w:rPr>
        <w:t>return</w:t>
      </w:r>
      <w:r w:rsidRPr="001C049D">
        <w:rPr>
          <w:color w:val="888888"/>
          <w:highlight w:val="white"/>
          <w:lang w:val="en-US"/>
        </w:rPr>
        <w:t xml:space="preserve"> (</w:t>
      </w:r>
      <w:r w:rsidRPr="001C049D">
        <w:rPr>
          <w:color w:val="2B91AF"/>
          <w:highlight w:val="white"/>
          <w:lang w:val="en-US"/>
        </w:rPr>
        <w:t>NetworkInformation</w:t>
      </w:r>
      <w:r w:rsidRPr="001C049D">
        <w:rPr>
          <w:color w:val="444444"/>
          <w:highlight w:val="white"/>
          <w:lang w:val="en-US"/>
        </w:rPr>
        <w:t>.GetInternetConnectionProfile</w:t>
      </w:r>
      <w:r w:rsidRPr="001C049D">
        <w:rPr>
          <w:color w:val="888888"/>
          <w:highlight w:val="white"/>
          <w:lang w:val="en-US"/>
        </w:rPr>
        <w:t xml:space="preserve">() </w:t>
      </w:r>
      <w:r w:rsidRPr="001C049D">
        <w:rPr>
          <w:color w:val="444444"/>
          <w:highlight w:val="white"/>
          <w:lang w:val="en-US"/>
        </w:rPr>
        <w:t>!=</w:t>
      </w:r>
      <w:r w:rsidRPr="001C049D">
        <w:rPr>
          <w:color w:val="888888"/>
          <w:highlight w:val="white"/>
          <w:lang w:val="en-US"/>
        </w:rPr>
        <w:t xml:space="preserve"> </w:t>
      </w:r>
      <w:r w:rsidRPr="001C049D">
        <w:rPr>
          <w:highlight w:val="white"/>
          <w:lang w:val="en-US"/>
        </w:rPr>
        <w:t>null</w:t>
      </w:r>
      <w:r w:rsidRPr="001C049D">
        <w:rPr>
          <w:color w:val="888888"/>
          <w:highlight w:val="white"/>
          <w:lang w:val="en-US"/>
        </w:rPr>
        <w:t xml:space="preserve"> </w:t>
      </w:r>
      <w:r w:rsidRPr="001C049D">
        <w:rPr>
          <w:color w:val="444444"/>
          <w:highlight w:val="white"/>
          <w:lang w:val="en-US"/>
        </w:rPr>
        <w:t>&amp;&amp;</w:t>
      </w:r>
    </w:p>
    <w:p w:rsidR="00E468AD" w:rsidRPr="001C049D" w:rsidRDefault="00E468AD" w:rsidP="00C81C4E">
      <w:pPr>
        <w:pStyle w:val="dotListing"/>
        <w:rPr>
          <w:color w:val="888888"/>
          <w:highlight w:val="white"/>
          <w:lang w:val="en-US"/>
        </w:rPr>
      </w:pPr>
      <w:r w:rsidRPr="001C049D">
        <w:rPr>
          <w:color w:val="888888"/>
          <w:highlight w:val="white"/>
          <w:lang w:val="en-US"/>
        </w:rPr>
        <w:t xml:space="preserve">                        </w:t>
      </w:r>
      <w:r w:rsidRPr="001C049D">
        <w:rPr>
          <w:color w:val="2B91AF"/>
          <w:highlight w:val="white"/>
          <w:lang w:val="en-US"/>
        </w:rPr>
        <w:t>NetworkInformation</w:t>
      </w:r>
      <w:r w:rsidRPr="001C049D">
        <w:rPr>
          <w:color w:val="444444"/>
          <w:highlight w:val="white"/>
          <w:lang w:val="en-US"/>
        </w:rPr>
        <w:t>.GetInternetConnectionProfile</w:t>
      </w:r>
      <w:r w:rsidRPr="001C049D">
        <w:rPr>
          <w:color w:val="888888"/>
          <w:highlight w:val="white"/>
          <w:lang w:val="en-US"/>
        </w:rPr>
        <w:t>()</w:t>
      </w:r>
      <w:r w:rsidRPr="001C049D">
        <w:rPr>
          <w:color w:val="444444"/>
          <w:highlight w:val="white"/>
          <w:lang w:val="en-US"/>
        </w:rPr>
        <w:t>.GetNetworkConnectivityLevel</w:t>
      </w:r>
      <w:r w:rsidRPr="001C049D">
        <w:rPr>
          <w:color w:val="888888"/>
          <w:highlight w:val="white"/>
          <w:lang w:val="en-US"/>
        </w:rPr>
        <w:t xml:space="preserve">() </w:t>
      </w:r>
      <w:r w:rsidRPr="001C049D">
        <w:rPr>
          <w:color w:val="444444"/>
          <w:highlight w:val="white"/>
          <w:lang w:val="en-US"/>
        </w:rPr>
        <w:t>==</w:t>
      </w:r>
      <w:r w:rsidRPr="001C049D">
        <w:rPr>
          <w:color w:val="888888"/>
          <w:highlight w:val="white"/>
          <w:lang w:val="en-US"/>
        </w:rPr>
        <w:t xml:space="preserve"> </w:t>
      </w:r>
      <w:r w:rsidRPr="001C049D">
        <w:rPr>
          <w:color w:val="2B91AF"/>
          <w:highlight w:val="white"/>
          <w:lang w:val="en-US"/>
        </w:rPr>
        <w:t>NetworkConnectivityLevel</w:t>
      </w:r>
      <w:r w:rsidRPr="001C049D">
        <w:rPr>
          <w:color w:val="444444"/>
          <w:highlight w:val="white"/>
          <w:lang w:val="en-US"/>
        </w:rPr>
        <w:t>.InternetAccess</w:t>
      </w:r>
      <w:r w:rsidRPr="001C049D">
        <w:rPr>
          <w:color w:val="888888"/>
          <w:highlight w:val="white"/>
          <w:lang w:val="en-US"/>
        </w:rPr>
        <w:t>);</w:t>
      </w:r>
    </w:p>
    <w:p w:rsidR="00E468AD" w:rsidRDefault="00E468AD" w:rsidP="00C81C4E">
      <w:pPr>
        <w:pStyle w:val="dotListing"/>
        <w:rPr>
          <w:color w:val="888888"/>
          <w:highlight w:val="white"/>
        </w:rPr>
      </w:pPr>
      <w:r w:rsidRPr="001C049D">
        <w:rPr>
          <w:color w:val="888888"/>
          <w:highlight w:val="white"/>
          <w:lang w:val="en-US"/>
        </w:rPr>
        <w:t xml:space="preserve">            </w:t>
      </w:r>
      <w:r>
        <w:rPr>
          <w:color w:val="888888"/>
          <w:highlight w:val="white"/>
        </w:rPr>
        <w:t>}</w:t>
      </w:r>
    </w:p>
    <w:p w:rsidR="00E468AD" w:rsidRDefault="00E468AD" w:rsidP="00C81C4E">
      <w:pPr>
        <w:pStyle w:val="dotListing"/>
        <w:rPr>
          <w:color w:val="888888"/>
        </w:rPr>
      </w:pPr>
      <w:r>
        <w:rPr>
          <w:color w:val="888888"/>
          <w:highlight w:val="white"/>
        </w:rPr>
        <w:t>}</w:t>
      </w:r>
    </w:p>
    <w:p w:rsidR="00C81C4E" w:rsidRDefault="00C81C4E" w:rsidP="00E468AD">
      <w:pPr>
        <w:pStyle w:val="dotListing"/>
        <w:rPr>
          <w:color w:val="888888"/>
        </w:rPr>
      </w:pPr>
    </w:p>
    <w:p w:rsidR="00E468AD" w:rsidRDefault="00E468AD" w:rsidP="00E468AD">
      <w:pPr>
        <w:pStyle w:val="dotLauftext"/>
      </w:pPr>
      <w:r>
        <w:t>Über die aktuelle Geschwindigkeit und Qualität der Internetverbindung und ob der WebService selbst gerade online ist, kann die NetworkInformation Klasse natürlich keine Auskunft geben. Dieser Zustand muss separat behandelt werden.</w:t>
      </w:r>
    </w:p>
    <w:p w:rsidR="00E468AD" w:rsidRDefault="00E468AD" w:rsidP="00E468AD">
      <w:pPr>
        <w:pStyle w:val="dotLauftext"/>
      </w:pPr>
      <w:r>
        <w:t>Da die NetworkInformation Klasse über das Ereignis NetworkStatusChanged relativ zeitnah mitteilt, sobald sich der Status geändert hat, kann darüber dem Benutzer wie in Abbildung 5 zu sehen ist, visuell angezeigt werden, ob gerade eine Internetverbindung besteht.</w:t>
      </w:r>
    </w:p>
    <w:p w:rsidR="00E468AD" w:rsidRDefault="00E468AD" w:rsidP="00E468AD">
      <w:pPr>
        <w:pStyle w:val="dotZwiti"/>
      </w:pPr>
      <w:r>
        <w:t>Fazit</w:t>
      </w:r>
    </w:p>
    <w:p w:rsidR="00E468AD" w:rsidRDefault="00E468AD" w:rsidP="00E468AD">
      <w:pPr>
        <w:pStyle w:val="dotLauftextmitEinzug"/>
      </w:pPr>
      <w:r>
        <w:t>Durch die Möglichkeit Windows 8 oder Windows RT nicht nur auf lokalen Rechnern oder Notebooks, sondern auch auf mobilen Geräten wie Tablets oder gar Smartphones zu verwenden und diese Geräte zwangsläufig nicht immer Online sind, gilt es, sich Strategien zu überlegen, wie man mit diesem Offline-Zustand umzugehen hat und dem Benutzer trotzdem keine leeren Anwendungsoberfläche ohne Daten anzeigen will.</w:t>
      </w:r>
    </w:p>
    <w:p w:rsidR="00E468AD" w:rsidRDefault="00E468AD" w:rsidP="00E468AD">
      <w:pPr>
        <w:pStyle w:val="dotLauftext"/>
      </w:pPr>
    </w:p>
    <w:p w:rsidR="00E468AD" w:rsidRDefault="00E468AD" w:rsidP="00E468AD">
      <w:pPr>
        <w:pStyle w:val="dotLauftext"/>
      </w:pPr>
      <w:r>
        <w:t>Über die in der Windows</w:t>
      </w:r>
      <w:r w:rsidR="00C81C4E">
        <w:t>RT</w:t>
      </w:r>
      <w:r>
        <w:t xml:space="preserve"> API zur Verfügung gestellten Möglichkeiten ist es dabei möglich, diese Daten in lokalen oder Roaming Ordnern zu speichern und dem Benutzer für einen späteren Offlinezugriff zur Verfügung zu stellen. Im Sinne des Offlinefirst Ansatzes werden die lokal gespeicherten Daten aber eben nicht nur für den Offline Modus genutzt, sondern auch um dem Benutzer möglichst schnell die aus der letzten Online-Sitzung gespeicherten Daten anzuzeigen, bevor die aktuellsten Daten über eine möglichweise langsame Datenverbindung abgefragt werden.</w:t>
      </w:r>
    </w:p>
    <w:p w:rsidR="008A07A6" w:rsidRDefault="00E468AD" w:rsidP="00EC7462">
      <w:pPr>
        <w:pStyle w:val="dotLauftextmitEinzug"/>
      </w:pPr>
      <w:r>
        <w:br w:type="page"/>
      </w:r>
    </w:p>
    <w:p w:rsidR="00EC7462" w:rsidRDefault="00EC7462" w:rsidP="00EC7462">
      <w:pPr>
        <w:pStyle w:val="dotLauftextmitEinzug"/>
      </w:pPr>
    </w:p>
    <w:p w:rsidR="00EC7462" w:rsidRPr="008A07A6" w:rsidRDefault="00EC7462" w:rsidP="00EC7462">
      <w:pPr>
        <w:pStyle w:val="dotLauftextmitEinzug"/>
      </w:pPr>
    </w:p>
    <w:p w:rsidR="008A07A6" w:rsidRPr="008A07A6" w:rsidRDefault="008A07A6" w:rsidP="008A07A6">
      <w:pPr>
        <w:pStyle w:val="dotLauftext"/>
      </w:pPr>
    </w:p>
    <w:p w:rsidR="004C57F8" w:rsidRDefault="004C57F8">
      <w:pPr>
        <w:pStyle w:val="dotAufzaehlung"/>
        <w:numPr>
          <w:ilvl w:val="0"/>
          <w:numId w:val="0"/>
        </w:numPr>
        <w:ind w:left="340" w:hanging="340"/>
      </w:pPr>
    </w:p>
    <w:sectPr w:rsidR="004C57F8">
      <w:headerReference w:type="even" r:id="rId8"/>
      <w:type w:val="continuous"/>
      <w:pgSz w:w="11906" w:h="16838"/>
      <w:pgMar w:top="1928" w:right="1134" w:bottom="1134" w:left="1134" w:header="709" w:footer="709" w:gutter="0"/>
      <w:cols w:num="3"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905" w:rsidRDefault="00757905">
      <w:r>
        <w:separator/>
      </w:r>
    </w:p>
    <w:p w:rsidR="00757905" w:rsidRDefault="00757905"/>
  </w:endnote>
  <w:endnote w:type="continuationSeparator" w:id="0">
    <w:p w:rsidR="00757905" w:rsidRDefault="00757905">
      <w:r>
        <w:continuationSeparator/>
      </w:r>
    </w:p>
    <w:p w:rsidR="00757905" w:rsidRDefault="007579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utiger 55 Roman">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utiger 57Cn">
    <w:panose1 w:val="00000000000000000000"/>
    <w:charset w:val="00"/>
    <w:family w:val="swiss"/>
    <w:notTrueType/>
    <w:pitch w:val="variable"/>
    <w:sig w:usb0="00000003" w:usb1="00000000" w:usb2="00000000" w:usb3="00000000" w:csb0="00000001" w:csb1="00000000"/>
  </w:font>
  <w:font w:name="Letter Gothic">
    <w:altName w:val="Courier New"/>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F35" w:rsidRPr="008B7F47" w:rsidRDefault="00355F35" w:rsidP="008B7F47">
    <w:pPr>
      <w:pStyle w:val="Footer"/>
      <w:rPr>
        <w:sz w:val="14"/>
      </w:rPr>
    </w:pPr>
    <w:r w:rsidRPr="008B7F47">
      <w:rPr>
        <w:rStyle w:val="PageNumber"/>
        <w:sz w:val="14"/>
      </w:rPr>
      <w:fldChar w:fldCharType="begin"/>
    </w:r>
    <w:r w:rsidRPr="008B7F47">
      <w:rPr>
        <w:rStyle w:val="PageNumber"/>
        <w:sz w:val="14"/>
      </w:rPr>
      <w:instrText xml:space="preserve"> PAGE </w:instrText>
    </w:r>
    <w:r w:rsidRPr="008B7F47">
      <w:rPr>
        <w:rStyle w:val="PageNumber"/>
        <w:sz w:val="14"/>
      </w:rPr>
      <w:fldChar w:fldCharType="separate"/>
    </w:r>
    <w:r w:rsidR="00EC7462">
      <w:rPr>
        <w:rStyle w:val="PageNumber"/>
        <w:noProof/>
        <w:sz w:val="14"/>
      </w:rPr>
      <w:t>2</w:t>
    </w:r>
    <w:r w:rsidRPr="008B7F47">
      <w:rPr>
        <w:rStyle w:val="PageNumber"/>
        <w:sz w:val="14"/>
      </w:rPr>
      <w:fldChar w:fldCharType="end"/>
    </w:r>
    <w:r w:rsidRPr="008B7F47">
      <w:rPr>
        <w:rStyle w:val="PageNumber"/>
        <w:sz w:val="14"/>
      </w:rPr>
      <w:t xml:space="preserve"> </w:t>
    </w:r>
    <w:r w:rsidR="008B7F47">
      <w:rPr>
        <w:rStyle w:val="PageNumber"/>
        <w:sz w:val="14"/>
      </w:rPr>
      <w:tab/>
    </w:r>
    <w:r w:rsidR="008B7F47">
      <w:rPr>
        <w:rStyle w:val="PageNumber"/>
        <w:sz w:val="14"/>
      </w:rPr>
      <w:tab/>
    </w:r>
    <w:r w:rsidR="008B7F47" w:rsidRPr="008B7F47">
      <w:rPr>
        <w:rStyle w:val="PageNumber"/>
        <w:sz w:val="14"/>
      </w:rPr>
      <w:t>www.dotnetpro.de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905" w:rsidRDefault="00757905">
      <w:r>
        <w:separator/>
      </w:r>
    </w:p>
    <w:p w:rsidR="00757905" w:rsidRDefault="00757905"/>
  </w:footnote>
  <w:footnote w:type="continuationSeparator" w:id="0">
    <w:p w:rsidR="00757905" w:rsidRDefault="00757905">
      <w:r>
        <w:continuationSeparator/>
      </w:r>
    </w:p>
    <w:p w:rsidR="00757905" w:rsidRDefault="0075790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F35" w:rsidRDefault="00355F3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46C1198"/>
    <w:lvl w:ilvl="0">
      <w:start w:val="1"/>
      <w:numFmt w:val="decimal"/>
      <w:lvlText w:val="%1."/>
      <w:lvlJc w:val="left"/>
      <w:pPr>
        <w:tabs>
          <w:tab w:val="num" w:pos="1492"/>
        </w:tabs>
        <w:ind w:left="1492" w:hanging="360"/>
      </w:pPr>
    </w:lvl>
  </w:abstractNum>
  <w:abstractNum w:abstractNumId="1">
    <w:nsid w:val="FFFFFF7D"/>
    <w:multiLevelType w:val="singleLevel"/>
    <w:tmpl w:val="8E7C94E2"/>
    <w:lvl w:ilvl="0">
      <w:start w:val="1"/>
      <w:numFmt w:val="decimal"/>
      <w:lvlText w:val="%1."/>
      <w:lvlJc w:val="left"/>
      <w:pPr>
        <w:tabs>
          <w:tab w:val="num" w:pos="1209"/>
        </w:tabs>
        <w:ind w:left="1209" w:hanging="360"/>
      </w:pPr>
    </w:lvl>
  </w:abstractNum>
  <w:abstractNum w:abstractNumId="2">
    <w:nsid w:val="FFFFFF7E"/>
    <w:multiLevelType w:val="singleLevel"/>
    <w:tmpl w:val="8A3EE778"/>
    <w:lvl w:ilvl="0">
      <w:start w:val="1"/>
      <w:numFmt w:val="decimal"/>
      <w:lvlText w:val="%1."/>
      <w:lvlJc w:val="left"/>
      <w:pPr>
        <w:tabs>
          <w:tab w:val="num" w:pos="926"/>
        </w:tabs>
        <w:ind w:left="926" w:hanging="360"/>
      </w:pPr>
    </w:lvl>
  </w:abstractNum>
  <w:abstractNum w:abstractNumId="3">
    <w:nsid w:val="FFFFFF7F"/>
    <w:multiLevelType w:val="singleLevel"/>
    <w:tmpl w:val="6E1EE960"/>
    <w:lvl w:ilvl="0">
      <w:start w:val="1"/>
      <w:numFmt w:val="decimal"/>
      <w:lvlText w:val="%1."/>
      <w:lvlJc w:val="left"/>
      <w:pPr>
        <w:tabs>
          <w:tab w:val="num" w:pos="643"/>
        </w:tabs>
        <w:ind w:left="643" w:hanging="360"/>
      </w:pPr>
    </w:lvl>
  </w:abstractNum>
  <w:abstractNum w:abstractNumId="4">
    <w:nsid w:val="FFFFFF80"/>
    <w:multiLevelType w:val="singleLevel"/>
    <w:tmpl w:val="670EF7D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EAA21E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51ABAD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B586C3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8F6584A"/>
    <w:lvl w:ilvl="0">
      <w:start w:val="1"/>
      <w:numFmt w:val="decimal"/>
      <w:lvlText w:val="%1."/>
      <w:lvlJc w:val="left"/>
      <w:pPr>
        <w:tabs>
          <w:tab w:val="num" w:pos="360"/>
        </w:tabs>
        <w:ind w:left="360" w:hanging="360"/>
      </w:pPr>
    </w:lvl>
  </w:abstractNum>
  <w:abstractNum w:abstractNumId="9">
    <w:nsid w:val="FFFFFF89"/>
    <w:multiLevelType w:val="singleLevel"/>
    <w:tmpl w:val="3CFC01CC"/>
    <w:lvl w:ilvl="0">
      <w:start w:val="1"/>
      <w:numFmt w:val="bullet"/>
      <w:lvlText w:val=""/>
      <w:lvlJc w:val="left"/>
      <w:pPr>
        <w:tabs>
          <w:tab w:val="num" w:pos="360"/>
        </w:tabs>
        <w:ind w:left="360" w:hanging="360"/>
      </w:pPr>
      <w:rPr>
        <w:rFonts w:ascii="Symbol" w:hAnsi="Symbol" w:hint="default"/>
      </w:rPr>
    </w:lvl>
  </w:abstractNum>
  <w:abstractNum w:abstractNumId="10">
    <w:nsid w:val="0B171875"/>
    <w:multiLevelType w:val="hybridMultilevel"/>
    <w:tmpl w:val="D940E754"/>
    <w:lvl w:ilvl="0" w:tplc="B6A69DB2">
      <w:start w:val="1"/>
      <w:numFmt w:val="bullet"/>
      <w:pStyle w:val="dotAufzaehlung"/>
      <w:lvlText w:val=""/>
      <w:lvlJc w:val="left"/>
      <w:pPr>
        <w:tabs>
          <w:tab w:val="num" w:pos="360"/>
        </w:tabs>
        <w:ind w:left="340" w:hanging="340"/>
      </w:pPr>
      <w:rPr>
        <w:rFonts w:ascii="Wingdings" w:hAnsi="Wingdings" w:hint="default"/>
      </w:rPr>
    </w:lvl>
    <w:lvl w:ilvl="1" w:tplc="04070003" w:tentative="1">
      <w:start w:val="1"/>
      <w:numFmt w:val="bullet"/>
      <w:lvlText w:val="o"/>
      <w:lvlJc w:val="left"/>
      <w:pPr>
        <w:tabs>
          <w:tab w:val="num" w:pos="1724"/>
        </w:tabs>
        <w:ind w:left="1724" w:hanging="360"/>
      </w:pPr>
      <w:rPr>
        <w:rFonts w:ascii="Courier New" w:hAnsi="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1">
    <w:nsid w:val="2397239A"/>
    <w:multiLevelType w:val="hybridMultilevel"/>
    <w:tmpl w:val="2BE2EAD6"/>
    <w:lvl w:ilvl="0" w:tplc="92C4D104">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38BA79D3"/>
    <w:multiLevelType w:val="hybridMultilevel"/>
    <w:tmpl w:val="D3FCEBEE"/>
    <w:lvl w:ilvl="0" w:tplc="478A0756">
      <w:start w:val="1"/>
      <w:numFmt w:val="bullet"/>
      <w:lvlText w:val=""/>
      <w:lvlJc w:val="left"/>
      <w:pPr>
        <w:tabs>
          <w:tab w:val="num" w:pos="964"/>
        </w:tabs>
        <w:ind w:left="964" w:hanging="680"/>
      </w:pPr>
      <w:rPr>
        <w:rFonts w:ascii="Wingdings" w:hAnsi="Wingdings" w:hint="default"/>
        <w:color w:val="FF0000"/>
      </w:rPr>
    </w:lvl>
    <w:lvl w:ilvl="1" w:tplc="04070003" w:tentative="1">
      <w:start w:val="1"/>
      <w:numFmt w:val="bullet"/>
      <w:lvlText w:val="o"/>
      <w:lvlJc w:val="left"/>
      <w:pPr>
        <w:tabs>
          <w:tab w:val="num" w:pos="1724"/>
        </w:tabs>
        <w:ind w:left="1724" w:hanging="360"/>
      </w:pPr>
      <w:rPr>
        <w:rFonts w:ascii="Courier New" w:hAnsi="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3">
    <w:nsid w:val="44787675"/>
    <w:multiLevelType w:val="hybridMultilevel"/>
    <w:tmpl w:val="D3FCEBEE"/>
    <w:lvl w:ilvl="0" w:tplc="6DDAA140">
      <w:start w:val="1"/>
      <w:numFmt w:val="bullet"/>
      <w:lvlText w:val=""/>
      <w:lvlJc w:val="left"/>
      <w:pPr>
        <w:tabs>
          <w:tab w:val="num" w:pos="360"/>
        </w:tabs>
        <w:ind w:left="227" w:hanging="227"/>
      </w:pPr>
      <w:rPr>
        <w:rFonts w:ascii="Wingdings" w:hAnsi="Wingdings" w:hint="default"/>
      </w:rPr>
    </w:lvl>
    <w:lvl w:ilvl="1" w:tplc="04070003" w:tentative="1">
      <w:start w:val="1"/>
      <w:numFmt w:val="bullet"/>
      <w:lvlText w:val="o"/>
      <w:lvlJc w:val="left"/>
      <w:pPr>
        <w:tabs>
          <w:tab w:val="num" w:pos="1724"/>
        </w:tabs>
        <w:ind w:left="1724" w:hanging="360"/>
      </w:pPr>
      <w:rPr>
        <w:rFonts w:ascii="Courier New" w:hAnsi="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4">
    <w:nsid w:val="44A36298"/>
    <w:multiLevelType w:val="hybridMultilevel"/>
    <w:tmpl w:val="D3FCEBEE"/>
    <w:lvl w:ilvl="0" w:tplc="671ADA18">
      <w:start w:val="1"/>
      <w:numFmt w:val="bullet"/>
      <w:lvlText w:val=""/>
      <w:lvlJc w:val="left"/>
      <w:pPr>
        <w:tabs>
          <w:tab w:val="num" w:pos="360"/>
        </w:tabs>
        <w:ind w:left="284" w:hanging="284"/>
      </w:pPr>
      <w:rPr>
        <w:rFonts w:ascii="Wingdings" w:hAnsi="Wingdings" w:hint="default"/>
      </w:rPr>
    </w:lvl>
    <w:lvl w:ilvl="1" w:tplc="04070003" w:tentative="1">
      <w:start w:val="1"/>
      <w:numFmt w:val="bullet"/>
      <w:lvlText w:val="o"/>
      <w:lvlJc w:val="left"/>
      <w:pPr>
        <w:tabs>
          <w:tab w:val="num" w:pos="1724"/>
        </w:tabs>
        <w:ind w:left="1724" w:hanging="360"/>
      </w:pPr>
      <w:rPr>
        <w:rFonts w:ascii="Courier New" w:hAnsi="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5">
    <w:nsid w:val="46A026A1"/>
    <w:multiLevelType w:val="hybridMultilevel"/>
    <w:tmpl w:val="D3FCEBEE"/>
    <w:lvl w:ilvl="0" w:tplc="04070005">
      <w:start w:val="1"/>
      <w:numFmt w:val="bullet"/>
      <w:lvlText w:val=""/>
      <w:lvlJc w:val="left"/>
      <w:pPr>
        <w:tabs>
          <w:tab w:val="num" w:pos="644"/>
        </w:tabs>
        <w:ind w:left="644" w:hanging="360"/>
      </w:pPr>
      <w:rPr>
        <w:rFonts w:ascii="Wingdings" w:hAnsi="Wingdings" w:hint="default"/>
      </w:rPr>
    </w:lvl>
    <w:lvl w:ilvl="1" w:tplc="04070003" w:tentative="1">
      <w:start w:val="1"/>
      <w:numFmt w:val="bullet"/>
      <w:lvlText w:val="o"/>
      <w:lvlJc w:val="left"/>
      <w:pPr>
        <w:tabs>
          <w:tab w:val="num" w:pos="1724"/>
        </w:tabs>
        <w:ind w:left="1724" w:hanging="360"/>
      </w:pPr>
      <w:rPr>
        <w:rFonts w:ascii="Courier New" w:hAnsi="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6">
    <w:nsid w:val="7DFA30C3"/>
    <w:multiLevelType w:val="hybridMultilevel"/>
    <w:tmpl w:val="8FE48522"/>
    <w:lvl w:ilvl="0" w:tplc="DDE2C38E">
      <w:start w:val="4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5"/>
  </w:num>
  <w:num w:numId="14">
    <w:abstractNumId w:val="14"/>
  </w:num>
  <w:num w:numId="15">
    <w:abstractNumId w:val="13"/>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70C"/>
    <w:rsid w:val="00037BA5"/>
    <w:rsid w:val="0005318B"/>
    <w:rsid w:val="000571FC"/>
    <w:rsid w:val="0007315D"/>
    <w:rsid w:val="00075611"/>
    <w:rsid w:val="000C1147"/>
    <w:rsid w:val="000D1723"/>
    <w:rsid w:val="000E6B3A"/>
    <w:rsid w:val="001124CB"/>
    <w:rsid w:val="0016655C"/>
    <w:rsid w:val="001969CA"/>
    <w:rsid w:val="001D661A"/>
    <w:rsid w:val="00253F52"/>
    <w:rsid w:val="002A03EF"/>
    <w:rsid w:val="003027BA"/>
    <w:rsid w:val="00355F35"/>
    <w:rsid w:val="00385C1B"/>
    <w:rsid w:val="00386F43"/>
    <w:rsid w:val="003E57FC"/>
    <w:rsid w:val="004171B3"/>
    <w:rsid w:val="004229AA"/>
    <w:rsid w:val="00440C10"/>
    <w:rsid w:val="004A370C"/>
    <w:rsid w:val="004C0DF7"/>
    <w:rsid w:val="004C57F8"/>
    <w:rsid w:val="00506D2A"/>
    <w:rsid w:val="0051768A"/>
    <w:rsid w:val="005278B3"/>
    <w:rsid w:val="005749AD"/>
    <w:rsid w:val="005879B7"/>
    <w:rsid w:val="005C5530"/>
    <w:rsid w:val="00604F0F"/>
    <w:rsid w:val="006414E1"/>
    <w:rsid w:val="00690FE7"/>
    <w:rsid w:val="006E5CA1"/>
    <w:rsid w:val="00711F45"/>
    <w:rsid w:val="00757905"/>
    <w:rsid w:val="0076504C"/>
    <w:rsid w:val="0079182D"/>
    <w:rsid w:val="007C0F39"/>
    <w:rsid w:val="007D115A"/>
    <w:rsid w:val="0084105B"/>
    <w:rsid w:val="0088456D"/>
    <w:rsid w:val="008A07A6"/>
    <w:rsid w:val="008B7F47"/>
    <w:rsid w:val="008C3E03"/>
    <w:rsid w:val="008E4470"/>
    <w:rsid w:val="00904A6A"/>
    <w:rsid w:val="00916790"/>
    <w:rsid w:val="00946B7E"/>
    <w:rsid w:val="00984A3A"/>
    <w:rsid w:val="0099554E"/>
    <w:rsid w:val="00A103CF"/>
    <w:rsid w:val="00A72A95"/>
    <w:rsid w:val="00AB0EDB"/>
    <w:rsid w:val="00AE1A46"/>
    <w:rsid w:val="00B174C4"/>
    <w:rsid w:val="00B218A5"/>
    <w:rsid w:val="00B25F4A"/>
    <w:rsid w:val="00B474A2"/>
    <w:rsid w:val="00BC6054"/>
    <w:rsid w:val="00BD57BD"/>
    <w:rsid w:val="00BD7930"/>
    <w:rsid w:val="00C54577"/>
    <w:rsid w:val="00C723E3"/>
    <w:rsid w:val="00C81C4E"/>
    <w:rsid w:val="00DD199A"/>
    <w:rsid w:val="00E309A0"/>
    <w:rsid w:val="00E468AD"/>
    <w:rsid w:val="00EA03E3"/>
    <w:rsid w:val="00EB26A6"/>
    <w:rsid w:val="00EB6E0C"/>
    <w:rsid w:val="00EC072C"/>
    <w:rsid w:val="00EC6777"/>
    <w:rsid w:val="00EC7462"/>
    <w:rsid w:val="00F016DC"/>
    <w:rsid w:val="00F1229C"/>
    <w:rsid w:val="00F205D1"/>
    <w:rsid w:val="00F23D6D"/>
    <w:rsid w:val="00FD0D50"/>
    <w:rsid w:val="00FE10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6354737-3269-4CD6-A382-458710C06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Frutiger 55 Roman" w:hAnsi="Frutiger 55 Roman"/>
      <w:szCs w:val="24"/>
    </w:rPr>
  </w:style>
  <w:style w:type="paragraph" w:styleId="Heading1">
    <w:name w:val="heading 1"/>
    <w:basedOn w:val="Normal"/>
    <w:next w:val="Normal"/>
    <w:link w:val="Heading1Char"/>
    <w:uiPriority w:val="9"/>
    <w:qFormat/>
    <w:pPr>
      <w:keepNext/>
      <w:outlineLvl w:val="0"/>
    </w:pPr>
    <w:rPr>
      <w:rFonts w:ascii="Verdana" w:hAnsi="Verdana"/>
      <w:b/>
      <w:color w:val="993300"/>
    </w:rPr>
  </w:style>
  <w:style w:type="paragraph" w:styleId="Heading2">
    <w:name w:val="heading 2"/>
    <w:basedOn w:val="Normal"/>
    <w:next w:val="Normal"/>
    <w:link w:val="Heading2Char"/>
    <w:uiPriority w:val="9"/>
    <w:qFormat/>
    <w:pPr>
      <w:keepNext/>
      <w:outlineLvl w:val="1"/>
    </w:pPr>
    <w:rPr>
      <w:rFonts w:ascii="Verdana" w:hAnsi="Verdana"/>
      <w:b/>
      <w:bCs/>
      <w:color w:val="993300"/>
      <w:sz w:val="18"/>
    </w:rPr>
  </w:style>
  <w:style w:type="paragraph" w:styleId="Heading3">
    <w:name w:val="heading 3"/>
    <w:basedOn w:val="Normal"/>
    <w:next w:val="Normal"/>
    <w:qFormat/>
    <w:pPr>
      <w:keepNext/>
      <w:outlineLvl w:val="2"/>
    </w:pPr>
    <w:rPr>
      <w:rFonts w:ascii="Verdana" w:hAnsi="Verdana"/>
      <w:b/>
      <w:color w:val="008000"/>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otHeadline44">
    <w:name w:val="dot_Headline 44"/>
    <w:basedOn w:val="Normal"/>
    <w:next w:val="dotVorspann"/>
    <w:rPr>
      <w:rFonts w:cs="Courier New"/>
      <w:b/>
      <w:bCs/>
      <w:sz w:val="64"/>
    </w:rPr>
  </w:style>
  <w:style w:type="paragraph" w:customStyle="1" w:styleId="dotVorspann">
    <w:name w:val="dot_Vorspann"/>
    <w:next w:val="dotHeadline44"/>
    <w:pPr>
      <w:spacing w:line="280" w:lineRule="exact"/>
    </w:pPr>
    <w:rPr>
      <w:rFonts w:ascii="Arial" w:hAnsi="Arial" w:cs="Arial"/>
      <w:b/>
      <w:bCs/>
    </w:rPr>
  </w:style>
  <w:style w:type="paragraph" w:customStyle="1" w:styleId="dotLauftext">
    <w:name w:val="dot_Lauftext"/>
    <w:next w:val="dotLauftextmitEinzug"/>
    <w:pPr>
      <w:spacing w:line="220" w:lineRule="exact"/>
      <w:jc w:val="both"/>
    </w:pPr>
    <w:rPr>
      <w:sz w:val="18"/>
    </w:rPr>
  </w:style>
  <w:style w:type="paragraph" w:customStyle="1" w:styleId="dotLauftextmitEinzug">
    <w:name w:val="dot_Lauftext mit Einzug"/>
    <w:basedOn w:val="dotLauftext"/>
    <w:pPr>
      <w:ind w:firstLine="284"/>
    </w:pPr>
  </w:style>
  <w:style w:type="paragraph" w:customStyle="1" w:styleId="dotBildtext">
    <w:name w:val="dot_Bildtext"/>
    <w:basedOn w:val="Normal"/>
    <w:rPr>
      <w:rFonts w:ascii="Verdana" w:hAnsi="Verdana"/>
      <w:sz w:val="16"/>
    </w:rPr>
  </w:style>
  <w:style w:type="paragraph" w:customStyle="1" w:styleId="dotZwiti">
    <w:name w:val="dot_Zwiti"/>
    <w:basedOn w:val="dotLauftext"/>
    <w:next w:val="dotLauftextmitEinzug"/>
    <w:pPr>
      <w:tabs>
        <w:tab w:val="left" w:pos="4140"/>
      </w:tabs>
      <w:spacing w:before="220"/>
    </w:pPr>
    <w:rPr>
      <w:rFonts w:ascii="Frutiger 57Cn" w:hAnsi="Frutiger 57Cn"/>
      <w:b/>
      <w:bCs/>
    </w:rPr>
  </w:style>
  <w:style w:type="paragraph" w:customStyle="1" w:styleId="dotListing">
    <w:name w:val="dot_Listing"/>
    <w:basedOn w:val="Normal"/>
    <w:pPr>
      <w:tabs>
        <w:tab w:val="left" w:pos="4140"/>
      </w:tabs>
      <w:spacing w:line="180" w:lineRule="exact"/>
    </w:pPr>
    <w:rPr>
      <w:rFonts w:ascii="Letter Gothic" w:hAnsi="Letter Gothic"/>
      <w:sz w:val="14"/>
      <w:szCs w:val="20"/>
    </w:rPr>
  </w:style>
  <w:style w:type="paragraph" w:customStyle="1" w:styleId="dotKastenhead11">
    <w:name w:val="dot_Kastenhead 11"/>
    <w:basedOn w:val="dotZwiti"/>
    <w:next w:val="dotKastentextklein"/>
    <w:pPr>
      <w:shd w:val="clear" w:color="auto" w:fill="F3F3F3"/>
    </w:pPr>
  </w:style>
  <w:style w:type="paragraph" w:customStyle="1" w:styleId="dotKastentextklein">
    <w:name w:val="dot_Kastentext klein"/>
    <w:basedOn w:val="dotLauftext"/>
    <w:pPr>
      <w:shd w:val="clear" w:color="auto" w:fill="F3F3F3"/>
    </w:p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dotDachzeile">
    <w:name w:val="dot_Dachzeile"/>
    <w:basedOn w:val="dotVorspann"/>
  </w:style>
  <w:style w:type="character" w:customStyle="1" w:styleId="dotLauftextkursiv">
    <w:name w:val="dot_Lauftext kursiv"/>
    <w:rPr>
      <w:i/>
    </w:rPr>
  </w:style>
  <w:style w:type="paragraph" w:customStyle="1" w:styleId="dotAufzaehlung">
    <w:name w:val="dot_Aufzaehlung"/>
    <w:basedOn w:val="dotLauftextmitEinzug"/>
    <w:pPr>
      <w:numPr>
        <w:numId w:val="16"/>
      </w:numPr>
    </w:pPr>
  </w:style>
  <w:style w:type="paragraph" w:styleId="ListParagraph">
    <w:name w:val="List Paragraph"/>
    <w:basedOn w:val="Normal"/>
    <w:uiPriority w:val="34"/>
    <w:qFormat/>
    <w:rsid w:val="004A370C"/>
    <w:pPr>
      <w:spacing w:after="200" w:line="276" w:lineRule="auto"/>
      <w:ind w:left="720"/>
      <w:contextualSpacing/>
    </w:pPr>
    <w:rPr>
      <w:rFonts w:ascii="Calibri" w:eastAsia="Calibri" w:hAnsi="Calibri"/>
      <w:sz w:val="22"/>
      <w:szCs w:val="22"/>
      <w:lang w:eastAsia="en-US"/>
    </w:rPr>
  </w:style>
  <w:style w:type="character" w:customStyle="1" w:styleId="Heading1Char">
    <w:name w:val="Heading 1 Char"/>
    <w:link w:val="Heading1"/>
    <w:uiPriority w:val="9"/>
    <w:rsid w:val="004A370C"/>
    <w:rPr>
      <w:rFonts w:ascii="Verdana" w:hAnsi="Verdana"/>
      <w:b/>
      <w:color w:val="993300"/>
      <w:szCs w:val="24"/>
    </w:rPr>
  </w:style>
  <w:style w:type="character" w:customStyle="1" w:styleId="Heading2Char">
    <w:name w:val="Heading 2 Char"/>
    <w:link w:val="Heading2"/>
    <w:uiPriority w:val="9"/>
    <w:rsid w:val="008A07A6"/>
    <w:rPr>
      <w:rFonts w:ascii="Verdana" w:hAnsi="Verdana"/>
      <w:b/>
      <w:bCs/>
      <w:color w:val="993300"/>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DropBox\Develop\Z&#252;hlke\DotNetPro.OfflineFirst\Doc\dotnetpro5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dotnetpro50</Template>
  <TotalTime>0</TotalTime>
  <Pages>5</Pages>
  <Words>2567</Words>
  <Characters>16178</Characters>
  <Application>Microsoft Office Word</Application>
  <DocSecurity>0</DocSecurity>
  <Lines>134</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Dokumentvorlage dotnetpro</vt:lpstr>
      <vt:lpstr>Dokumentvorlage dotnetpro</vt:lpstr>
    </vt:vector>
  </TitlesOfParts>
  <Company>redtec publishing GmbH</Company>
  <LinksUpToDate>false</LinksUpToDate>
  <CharactersWithSpaces>18708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dotnetpro</dc:title>
  <dc:creator>Jan</dc:creator>
  <dc:description>Version 02.12.2003</dc:description>
  <cp:lastModifiedBy>Jan</cp:lastModifiedBy>
  <cp:revision>1</cp:revision>
  <dcterms:created xsi:type="dcterms:W3CDTF">2012-08-20T16:35:00Z</dcterms:created>
  <dcterms:modified xsi:type="dcterms:W3CDTF">2012-08-20T18:44:00Z</dcterms:modified>
</cp:coreProperties>
</file>